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0781" w14:textId="77777777" w:rsidR="00816216" w:rsidRPr="0018077B" w:rsidRDefault="000D2DD4" w:rsidP="00141A4C">
      <w:pPr>
        <w:pStyle w:val="Title"/>
      </w:pPr>
      <w:r w:rsidRPr="0018077B">
        <w:t>Jerrold Baxter</w:t>
      </w:r>
    </w:p>
    <w:p w14:paraId="16CD13A1" w14:textId="42023458" w:rsidR="0018077B" w:rsidRDefault="000D2DD4" w:rsidP="0018077B">
      <w:pPr>
        <w:spacing w:after="0"/>
        <w:rPr>
          <w:rStyle w:val="Hyperlink"/>
        </w:rPr>
      </w:pPr>
      <w:r>
        <w:t>Glendale, AZ</w:t>
      </w:r>
      <w:r w:rsidR="00141A4C">
        <w:t> | </w:t>
      </w:r>
      <w:hyperlink r:id="rId8" w:history="1">
        <w:r w:rsidR="005E27C4" w:rsidRPr="00475ED4">
          <w:rPr>
            <w:rStyle w:val="Hyperlink"/>
          </w:rPr>
          <w:t>Jerrold.Baxter@gmail.com|</w:t>
        </w:r>
      </w:hyperlink>
      <w:r w:rsidR="005E27C4">
        <w:t xml:space="preserve"> LinkedIn: </w:t>
      </w:r>
      <w:hyperlink r:id="rId9" w:history="1">
        <w:r w:rsidR="005E27C4" w:rsidRPr="005E27C4">
          <w:rPr>
            <w:rStyle w:val="Hyperlink"/>
          </w:rPr>
          <w:t>https://www.linkedin.com/in/jerroldb</w:t>
        </w:r>
      </w:hyperlink>
      <w:r w:rsidR="0018077B">
        <w:rPr>
          <w:rStyle w:val="Hyperlink"/>
        </w:rPr>
        <w:t xml:space="preserve">    </w:t>
      </w:r>
    </w:p>
    <w:p w14:paraId="71A2D11A" w14:textId="255ECA6D" w:rsidR="0018077B" w:rsidRDefault="0018077B" w:rsidP="0018077B">
      <w:pPr>
        <w:spacing w:after="0"/>
        <w:rPr>
          <w:color w:val="374C80" w:themeColor="accent1" w:themeShade="BF"/>
        </w:rPr>
      </w:pPr>
      <w:r w:rsidRPr="0018077B">
        <w:rPr>
          <w:rStyle w:val="Hyperlink"/>
          <w:color w:val="auto"/>
          <w:u w:val="none"/>
        </w:rPr>
        <w:t xml:space="preserve">Portfolio: </w:t>
      </w:r>
      <w:hyperlink r:id="rId10" w:history="1">
        <w:r w:rsidRPr="0018077B">
          <w:rPr>
            <w:rStyle w:val="Hyperlink"/>
          </w:rPr>
          <w:t>https://jerroldbaxter.github.io/</w:t>
        </w:r>
      </w:hyperlink>
    </w:p>
    <w:p w14:paraId="4ADDA4EB" w14:textId="77777777" w:rsidR="0018077B" w:rsidRDefault="0018077B" w:rsidP="0018077B">
      <w:pPr>
        <w:spacing w:after="0"/>
        <w:rPr>
          <w:color w:val="374C80" w:themeColor="accent1" w:themeShade="BF"/>
        </w:rPr>
      </w:pPr>
    </w:p>
    <w:p w14:paraId="3AC00740" w14:textId="0E3CBAF9" w:rsidR="006270A9" w:rsidRDefault="000D2DD4" w:rsidP="0018077B">
      <w:pPr>
        <w:pStyle w:val="Heading1"/>
      </w:pPr>
      <w:r>
        <w:t>Professional Summary</w:t>
      </w:r>
    </w:p>
    <w:p w14:paraId="73E2EA54" w14:textId="77777777" w:rsidR="006270A9" w:rsidRPr="000D2DD4" w:rsidRDefault="000D2DD4">
      <w:pPr>
        <w:rPr>
          <w:rFonts w:cstheme="minorHAnsi"/>
          <w:bCs/>
        </w:rPr>
      </w:pPr>
      <w:r w:rsidRPr="003E1013">
        <w:rPr>
          <w:rFonts w:cstheme="minorHAnsi"/>
          <w:bCs/>
        </w:rPr>
        <w:t>Seeking a work environment that will include requirements gathering; analysis and design; development; integration and testing; and maintenance of business software applications, systems and architectures.</w:t>
      </w:r>
    </w:p>
    <w:p w14:paraId="63448EAD" w14:textId="77777777" w:rsidR="006270A9" w:rsidRDefault="000D2DD4">
      <w:pPr>
        <w:pStyle w:val="Heading1"/>
      </w:pPr>
      <w:r>
        <w:t>Technical Summary</w:t>
      </w:r>
    </w:p>
    <w:p w14:paraId="58226DEB" w14:textId="77777777" w:rsidR="000D2DD4" w:rsidRPr="002C2CF6" w:rsidRDefault="000D2DD4" w:rsidP="000D2DD4">
      <w:pPr>
        <w:rPr>
          <w:rFonts w:cstheme="minorHAnsi"/>
          <w:bCs/>
        </w:rPr>
      </w:pPr>
      <w:r w:rsidRPr="003E1013">
        <w:rPr>
          <w:rFonts w:cstheme="minorHAnsi"/>
          <w:b/>
          <w:bCs/>
        </w:rPr>
        <w:t xml:space="preserve">System Platforms &amp; Database Management Systems: </w:t>
      </w:r>
      <w:r w:rsidRPr="003E1013">
        <w:rPr>
          <w:rFonts w:cstheme="minorHAnsi"/>
          <w:bCs/>
        </w:rPr>
        <w:t xml:space="preserve">Microsoft SQL Server 2014, </w:t>
      </w:r>
      <w:r>
        <w:rPr>
          <w:rFonts w:cstheme="minorHAnsi"/>
          <w:bCs/>
        </w:rPr>
        <w:t>SQL Server Reporting Services (</w:t>
      </w:r>
      <w:r w:rsidRPr="003E1013">
        <w:rPr>
          <w:rFonts w:cstheme="minorHAnsi"/>
          <w:bCs/>
        </w:rPr>
        <w:t>SSRS</w:t>
      </w:r>
      <w:r>
        <w:rPr>
          <w:rFonts w:cstheme="minorHAnsi"/>
          <w:bCs/>
        </w:rPr>
        <w:t>)</w:t>
      </w:r>
      <w:r w:rsidRPr="003E1013">
        <w:rPr>
          <w:rFonts w:cstheme="minorHAnsi"/>
          <w:bCs/>
        </w:rPr>
        <w:t>, SQL Server Management Studio, Microsoft Dynamics CRM</w:t>
      </w:r>
      <w:r>
        <w:rPr>
          <w:rFonts w:cstheme="minorHAnsi"/>
          <w:bCs/>
        </w:rPr>
        <w:t xml:space="preserve">, </w:t>
      </w:r>
      <w:r w:rsidRPr="003E1013">
        <w:rPr>
          <w:rFonts w:cstheme="minorHAnsi"/>
          <w:bCs/>
        </w:rPr>
        <w:t>Visual Studio Team Foundation Server</w:t>
      </w:r>
      <w:r>
        <w:rPr>
          <w:rFonts w:cstheme="minorHAnsi"/>
          <w:bCs/>
        </w:rPr>
        <w:t>, Azure Cloud Platform, Entity Developer, Oracle 12, 18c, Git Repositories: Bitbucket &amp; SourceTree</w:t>
      </w:r>
    </w:p>
    <w:p w14:paraId="3BDFBFDD" w14:textId="77777777" w:rsidR="000D2DD4" w:rsidRPr="003E1013" w:rsidRDefault="000D2DD4" w:rsidP="000D2DD4">
      <w:pPr>
        <w:rPr>
          <w:rFonts w:cstheme="minorHAnsi"/>
          <w:bCs/>
        </w:rPr>
      </w:pPr>
      <w:r w:rsidRPr="003E1013">
        <w:rPr>
          <w:rFonts w:cstheme="minorHAnsi"/>
          <w:b/>
          <w:bCs/>
        </w:rPr>
        <w:t xml:space="preserve">Software Frameworks, Languages &amp; Software Engineering Tools: </w:t>
      </w:r>
      <w:r w:rsidRPr="003E1013">
        <w:rPr>
          <w:rFonts w:cstheme="minorHAnsi"/>
          <w:bCs/>
        </w:rPr>
        <w:t xml:space="preserve">ASP.NET, C#, </w:t>
      </w:r>
      <w:r>
        <w:rPr>
          <w:rFonts w:cstheme="minorHAnsi"/>
          <w:bCs/>
        </w:rPr>
        <w:t xml:space="preserve">Telerik RadControls, </w:t>
      </w:r>
      <w:r w:rsidRPr="003E1013">
        <w:rPr>
          <w:rFonts w:cstheme="minorHAnsi"/>
          <w:bCs/>
        </w:rPr>
        <w:t xml:space="preserve">Bootstrap, HTML, CSS, </w:t>
      </w:r>
      <w:r>
        <w:rPr>
          <w:rFonts w:cstheme="minorHAnsi"/>
          <w:bCs/>
        </w:rPr>
        <w:t xml:space="preserve">jQuery </w:t>
      </w:r>
      <w:r w:rsidRPr="003E1013">
        <w:rPr>
          <w:rFonts w:cstheme="minorHAnsi"/>
          <w:bCs/>
        </w:rPr>
        <w:t xml:space="preserve">JavaScript, VB.NET, Angular </w:t>
      </w:r>
      <w:r>
        <w:rPr>
          <w:rFonts w:cstheme="minorHAnsi"/>
          <w:bCs/>
        </w:rPr>
        <w:t>6</w:t>
      </w:r>
      <w:r w:rsidRPr="003E1013">
        <w:rPr>
          <w:rFonts w:cstheme="minorHAnsi"/>
          <w:bCs/>
        </w:rPr>
        <w:t>, WebAPI, Restful Web Services,</w:t>
      </w:r>
      <w:r>
        <w:rPr>
          <w:rFonts w:cstheme="minorHAnsi"/>
          <w:bCs/>
        </w:rPr>
        <w:t xml:space="preserve"> MVC Architecture, </w:t>
      </w:r>
      <w:r w:rsidRPr="003E1013">
        <w:rPr>
          <w:rFonts w:cstheme="minorHAnsi"/>
          <w:bCs/>
        </w:rPr>
        <w:t>Visual Studio 201</w:t>
      </w:r>
      <w:r>
        <w:rPr>
          <w:rFonts w:cstheme="minorHAnsi"/>
          <w:bCs/>
        </w:rPr>
        <w:t>7</w:t>
      </w:r>
      <w:r w:rsidRPr="003E1013">
        <w:rPr>
          <w:rFonts w:cstheme="minorHAnsi"/>
          <w:bCs/>
        </w:rPr>
        <w:t xml:space="preserve"> Enterprise</w:t>
      </w:r>
      <w:r>
        <w:rPr>
          <w:rFonts w:cstheme="minorHAnsi"/>
          <w:bCs/>
        </w:rPr>
        <w:t>, NancyFX, ReactJS, Redux, NodeJS, MongoDB</w:t>
      </w:r>
    </w:p>
    <w:p w14:paraId="11D065EB" w14:textId="77777777" w:rsidR="000D2DD4" w:rsidRDefault="000D2DD4" w:rsidP="000D2DD4">
      <w:pPr>
        <w:pStyle w:val="Heading1"/>
        <w:rPr>
          <w:rFonts w:ascii="Times New Roman" w:eastAsia="Times New Roman" w:hAnsi="Times New Roman" w:cs="Times New Roman"/>
          <w:b w:val="0"/>
          <w:bCs/>
          <w:color w:val="auto"/>
          <w:sz w:val="24"/>
          <w:szCs w:val="24"/>
        </w:rPr>
      </w:pPr>
      <w:r>
        <w:t>Continuous Projects</w:t>
      </w:r>
    </w:p>
    <w:p w14:paraId="02E299AE" w14:textId="28B87C18" w:rsidR="000D2DD4" w:rsidRPr="00AF5A5E" w:rsidRDefault="000D2DD4" w:rsidP="000D2DD4">
      <w:pPr>
        <w:spacing w:after="0"/>
        <w:rPr>
          <w:rFonts w:cstheme="minorHAnsi"/>
          <w:b/>
          <w:bCs/>
        </w:rPr>
      </w:pPr>
      <w:r w:rsidRPr="00AF5A5E">
        <w:rPr>
          <w:rFonts w:cstheme="minorHAnsi"/>
          <w:b/>
          <w:bCs/>
        </w:rPr>
        <w:t>LEARNITSYS LLC</w:t>
      </w:r>
      <w:r w:rsidR="00903096">
        <w:rPr>
          <w:rFonts w:cstheme="minorHAnsi"/>
          <w:b/>
          <w:bCs/>
        </w:rPr>
        <w:t xml:space="preserve">                                                                                                                 </w:t>
      </w:r>
      <w:r w:rsidR="00903096">
        <w:rPr>
          <w:rFonts w:cstheme="minorHAnsi"/>
          <w:b/>
        </w:rPr>
        <w:t>March 2015 - current</w:t>
      </w:r>
    </w:p>
    <w:p w14:paraId="4A2E4941" w14:textId="1A9684B9" w:rsidR="000D2DD4" w:rsidRDefault="000D2DD4" w:rsidP="000D2DD4">
      <w:pPr>
        <w:spacing w:after="0"/>
        <w:rPr>
          <w:rFonts w:cstheme="minorHAnsi"/>
          <w:b/>
        </w:rPr>
      </w:pPr>
      <w:r w:rsidRPr="003E1013">
        <w:rPr>
          <w:rFonts w:cstheme="minorHAnsi"/>
          <w:b/>
        </w:rPr>
        <w:t xml:space="preserve">Full Stack Software Developer, Industry: </w:t>
      </w:r>
      <w:r>
        <w:rPr>
          <w:rFonts w:cstheme="minorHAnsi"/>
          <w:b/>
        </w:rPr>
        <w:t>Education</w:t>
      </w:r>
      <w:r w:rsidR="004338E8">
        <w:rPr>
          <w:rFonts w:cstheme="minorHAnsi"/>
          <w:b/>
        </w:rPr>
        <w:t xml:space="preserve">                                               </w:t>
      </w:r>
    </w:p>
    <w:p w14:paraId="6CBD206C" w14:textId="3DC9FA2F" w:rsidR="000D2DD4" w:rsidRPr="00AF5A5E" w:rsidRDefault="000D2DD4" w:rsidP="000D2DD4">
      <w:pPr>
        <w:pStyle w:val="ListParagraph"/>
        <w:numPr>
          <w:ilvl w:val="0"/>
          <w:numId w:val="24"/>
        </w:numPr>
        <w:rPr>
          <w:rFonts w:asciiTheme="minorHAnsi" w:hAnsiTheme="minorHAnsi" w:cstheme="minorHAnsi"/>
          <w:bCs/>
          <w:sz w:val="22"/>
          <w:szCs w:val="22"/>
        </w:rPr>
      </w:pPr>
      <w:r w:rsidRPr="00AF5A5E">
        <w:rPr>
          <w:rFonts w:asciiTheme="minorHAnsi" w:hAnsiTheme="minorHAnsi" w:cstheme="minorHAnsi"/>
          <w:bCs/>
          <w:sz w:val="22"/>
          <w:szCs w:val="22"/>
        </w:rPr>
        <w:t>Active participation as Software Architect and Full-Stack Developer</w:t>
      </w:r>
      <w:r w:rsidR="006C24E7">
        <w:rPr>
          <w:rFonts w:asciiTheme="minorHAnsi" w:hAnsiTheme="minorHAnsi" w:cstheme="minorHAnsi"/>
          <w:bCs/>
          <w:sz w:val="22"/>
          <w:szCs w:val="22"/>
        </w:rPr>
        <w:t>.</w:t>
      </w:r>
    </w:p>
    <w:p w14:paraId="2E91CFF6" w14:textId="77777777" w:rsidR="000D2DD4" w:rsidRPr="00AF5A5E" w:rsidRDefault="000D2DD4" w:rsidP="000D2DD4">
      <w:pPr>
        <w:pStyle w:val="ListParagraph"/>
        <w:numPr>
          <w:ilvl w:val="0"/>
          <w:numId w:val="24"/>
        </w:numPr>
        <w:rPr>
          <w:rFonts w:asciiTheme="minorHAnsi" w:hAnsiTheme="minorHAnsi" w:cstheme="minorHAnsi"/>
          <w:bCs/>
          <w:sz w:val="22"/>
          <w:szCs w:val="22"/>
        </w:rPr>
      </w:pPr>
      <w:r w:rsidRPr="00AF5A5E">
        <w:rPr>
          <w:rFonts w:asciiTheme="minorHAnsi" w:hAnsiTheme="minorHAnsi" w:cstheme="minorHAnsi"/>
          <w:bCs/>
          <w:sz w:val="22"/>
          <w:szCs w:val="22"/>
        </w:rPr>
        <w:t>Design and program Web Applications using modern technology stack: ReactJS, Redux, NodeJS, MongoDB</w:t>
      </w:r>
    </w:p>
    <w:p w14:paraId="2AE3EC9B" w14:textId="77777777" w:rsidR="000D2DD4" w:rsidRDefault="000D2DD4" w:rsidP="000D2DD4">
      <w:pPr>
        <w:pStyle w:val="ListParagraph"/>
        <w:numPr>
          <w:ilvl w:val="0"/>
          <w:numId w:val="24"/>
        </w:numPr>
        <w:rPr>
          <w:rFonts w:asciiTheme="minorHAnsi" w:hAnsiTheme="minorHAnsi" w:cstheme="minorHAnsi"/>
          <w:bCs/>
          <w:sz w:val="22"/>
          <w:szCs w:val="22"/>
        </w:rPr>
      </w:pPr>
      <w:r w:rsidRPr="00AF5A5E">
        <w:rPr>
          <w:rFonts w:asciiTheme="minorHAnsi" w:hAnsiTheme="minorHAnsi" w:cstheme="minorHAnsi"/>
          <w:bCs/>
          <w:sz w:val="22"/>
          <w:szCs w:val="22"/>
        </w:rPr>
        <w:t>Design Web Application Architecture</w:t>
      </w:r>
    </w:p>
    <w:p w14:paraId="04F8C0CB" w14:textId="77777777" w:rsidR="000D2DD4" w:rsidRDefault="000D2DD4" w:rsidP="000D2DD4">
      <w:pPr>
        <w:pStyle w:val="ListParagraph"/>
        <w:numPr>
          <w:ilvl w:val="0"/>
          <w:numId w:val="24"/>
        </w:numPr>
        <w:rPr>
          <w:rFonts w:asciiTheme="minorHAnsi" w:hAnsiTheme="minorHAnsi" w:cstheme="minorHAnsi"/>
          <w:bCs/>
          <w:sz w:val="22"/>
          <w:szCs w:val="22"/>
        </w:rPr>
      </w:pPr>
      <w:r>
        <w:rPr>
          <w:rFonts w:asciiTheme="minorHAnsi" w:hAnsiTheme="minorHAnsi" w:cstheme="minorHAnsi"/>
          <w:bCs/>
          <w:sz w:val="22"/>
          <w:szCs w:val="22"/>
        </w:rPr>
        <w:t>Develop and maintain core system modules</w:t>
      </w:r>
    </w:p>
    <w:p w14:paraId="5608CDFD" w14:textId="77777777" w:rsidR="000D2DD4" w:rsidRDefault="000D2DD4" w:rsidP="000D2DD4">
      <w:pPr>
        <w:pStyle w:val="ListParagraph"/>
        <w:numPr>
          <w:ilvl w:val="0"/>
          <w:numId w:val="24"/>
        </w:numPr>
        <w:rPr>
          <w:rFonts w:asciiTheme="minorHAnsi" w:hAnsiTheme="minorHAnsi" w:cstheme="minorHAnsi"/>
          <w:bCs/>
          <w:sz w:val="22"/>
          <w:szCs w:val="22"/>
        </w:rPr>
      </w:pPr>
      <w:r>
        <w:rPr>
          <w:rFonts w:asciiTheme="minorHAnsi" w:hAnsiTheme="minorHAnsi" w:cstheme="minorHAnsi"/>
          <w:bCs/>
          <w:sz w:val="22"/>
          <w:szCs w:val="22"/>
        </w:rPr>
        <w:t>Design and develop UI using Material Design framework</w:t>
      </w:r>
    </w:p>
    <w:p w14:paraId="2AD33D20" w14:textId="77777777" w:rsidR="000D2DD4" w:rsidRPr="000D2DD4" w:rsidRDefault="000D2DD4" w:rsidP="000D2DD4">
      <w:pPr>
        <w:pStyle w:val="ListParagraph"/>
        <w:numPr>
          <w:ilvl w:val="0"/>
          <w:numId w:val="24"/>
        </w:numPr>
        <w:rPr>
          <w:rFonts w:asciiTheme="minorHAnsi" w:hAnsiTheme="minorHAnsi" w:cstheme="minorHAnsi"/>
          <w:bCs/>
          <w:sz w:val="22"/>
          <w:szCs w:val="22"/>
        </w:rPr>
      </w:pPr>
      <w:r w:rsidRPr="000D2DD4">
        <w:rPr>
          <w:rFonts w:asciiTheme="minorHAnsi" w:hAnsiTheme="minorHAnsi" w:cstheme="minorHAnsi"/>
          <w:bCs/>
          <w:sz w:val="22"/>
          <w:szCs w:val="22"/>
        </w:rPr>
        <w:t>Implement agile methodologies to track and estimate workload and workflow</w:t>
      </w:r>
    </w:p>
    <w:p w14:paraId="3D542E53" w14:textId="6C3CBAD0" w:rsidR="00F15734" w:rsidRDefault="000D2DD4" w:rsidP="00F15734">
      <w:pPr>
        <w:pStyle w:val="Heading1"/>
        <w:tabs>
          <w:tab w:val="left" w:pos="3945"/>
        </w:tabs>
      </w:pPr>
      <w:r>
        <w:t xml:space="preserve">Professional </w:t>
      </w:r>
      <w:sdt>
        <w:sdtPr>
          <w:alias w:val="Experience:"/>
          <w:tag w:val="Experience:"/>
          <w:id w:val="171684534"/>
          <w:placeholder>
            <w:docPart w:val="C3E939BD299748AF81C55B13583338B1"/>
          </w:placeholder>
          <w:temporary/>
          <w:showingPlcHdr/>
          <w15:appearance w15:val="hidden"/>
        </w:sdtPr>
        <w:sdtEndPr/>
        <w:sdtContent>
          <w:r w:rsidR="009D5933">
            <w:t>Experience</w:t>
          </w:r>
        </w:sdtContent>
      </w:sdt>
      <w:r w:rsidR="00F15734">
        <w:tab/>
      </w:r>
    </w:p>
    <w:p w14:paraId="6E2FF88A" w14:textId="0073108F" w:rsidR="00F15734" w:rsidRDefault="00F15734" w:rsidP="00F15734">
      <w:pPr>
        <w:spacing w:after="0"/>
        <w:rPr>
          <w:rFonts w:cstheme="minorHAnsi"/>
          <w:b/>
        </w:rPr>
      </w:pPr>
      <w:r>
        <w:rPr>
          <w:rFonts w:cstheme="minorHAnsi"/>
          <w:b/>
        </w:rPr>
        <w:t>Bryan University</w:t>
      </w:r>
      <w:r w:rsidR="00903096">
        <w:rPr>
          <w:rFonts w:cstheme="minorHAnsi"/>
          <w:b/>
        </w:rPr>
        <w:t xml:space="preserve">                                                                                                                   Nov 2019 – current</w:t>
      </w:r>
    </w:p>
    <w:p w14:paraId="415EBF98" w14:textId="67C72F14" w:rsidR="00F15734" w:rsidRDefault="00F15734" w:rsidP="00F15734">
      <w:pPr>
        <w:spacing w:after="0"/>
        <w:rPr>
          <w:rFonts w:cstheme="minorHAnsi"/>
          <w:b/>
        </w:rPr>
      </w:pPr>
      <w:r>
        <w:rPr>
          <w:rFonts w:cstheme="minorHAnsi"/>
          <w:b/>
        </w:rPr>
        <w:t xml:space="preserve">Web Development Adjunct Professor, Industry: Education                                      </w:t>
      </w:r>
    </w:p>
    <w:p w14:paraId="704E3FBB" w14:textId="77777777" w:rsidR="00F15734" w:rsidRPr="00F15734" w:rsidRDefault="00F15734" w:rsidP="00F15734">
      <w:pPr>
        <w:pStyle w:val="ListParagraph"/>
        <w:numPr>
          <w:ilvl w:val="0"/>
          <w:numId w:val="30"/>
        </w:numPr>
        <w:rPr>
          <w:sz w:val="22"/>
          <w:szCs w:val="22"/>
        </w:rPr>
      </w:pPr>
      <w:r w:rsidRPr="00F15734">
        <w:rPr>
          <w:sz w:val="22"/>
          <w:szCs w:val="22"/>
        </w:rPr>
        <w:t>Provide an educational experience where each student has the opportunity to fulfill their potential for intellectual and emotional growth.</w:t>
      </w:r>
    </w:p>
    <w:p w14:paraId="04EFDFC6" w14:textId="77777777" w:rsidR="00F15734" w:rsidRPr="00F15734" w:rsidRDefault="00F15734" w:rsidP="00F15734">
      <w:pPr>
        <w:pStyle w:val="ListParagraph"/>
        <w:numPr>
          <w:ilvl w:val="0"/>
          <w:numId w:val="30"/>
        </w:numPr>
        <w:rPr>
          <w:sz w:val="22"/>
          <w:szCs w:val="22"/>
        </w:rPr>
      </w:pPr>
      <w:r w:rsidRPr="00F15734">
        <w:rPr>
          <w:sz w:val="22"/>
          <w:szCs w:val="22"/>
        </w:rPr>
        <w:t>Prepare and implement activities that contribute to a climate where students are actively engaged in meaningful learning experiences.</w:t>
      </w:r>
    </w:p>
    <w:p w14:paraId="6922CBB8" w14:textId="6E708683" w:rsidR="00F15734" w:rsidRDefault="00F15734" w:rsidP="00F15734">
      <w:pPr>
        <w:pStyle w:val="ListParagraph"/>
        <w:numPr>
          <w:ilvl w:val="0"/>
          <w:numId w:val="30"/>
        </w:numPr>
        <w:rPr>
          <w:sz w:val="22"/>
          <w:szCs w:val="22"/>
        </w:rPr>
      </w:pPr>
      <w:r w:rsidRPr="00F15734">
        <w:rPr>
          <w:sz w:val="22"/>
          <w:szCs w:val="22"/>
        </w:rPr>
        <w:t>Actively engage in individual, or small group, tutoring and remediation using synchronous and asynchronous tools</w:t>
      </w:r>
      <w:r w:rsidR="00603875">
        <w:rPr>
          <w:sz w:val="22"/>
          <w:szCs w:val="22"/>
        </w:rPr>
        <w:t>.</w:t>
      </w:r>
    </w:p>
    <w:p w14:paraId="6DE53C88" w14:textId="24EF28D1" w:rsidR="00603875" w:rsidRPr="00603875" w:rsidRDefault="00603875" w:rsidP="00F15734">
      <w:pPr>
        <w:pStyle w:val="ListParagraph"/>
        <w:numPr>
          <w:ilvl w:val="0"/>
          <w:numId w:val="30"/>
        </w:numPr>
        <w:rPr>
          <w:sz w:val="22"/>
          <w:szCs w:val="22"/>
        </w:rPr>
      </w:pPr>
      <w:r>
        <w:t>Create and curate instructional content, including video, for students related to current trends and practices in the industry.</w:t>
      </w:r>
    </w:p>
    <w:p w14:paraId="05FD999E" w14:textId="0915CB72" w:rsidR="00603875" w:rsidRPr="00603875" w:rsidRDefault="00603875" w:rsidP="00F15734">
      <w:pPr>
        <w:pStyle w:val="ListParagraph"/>
        <w:numPr>
          <w:ilvl w:val="0"/>
          <w:numId w:val="30"/>
        </w:numPr>
        <w:rPr>
          <w:sz w:val="22"/>
          <w:szCs w:val="22"/>
        </w:rPr>
      </w:pPr>
      <w:r>
        <w:t>Maintain current knowledge of developments within their program area and regularly participate in educational activities for professional growth.</w:t>
      </w:r>
    </w:p>
    <w:p w14:paraId="242A833F" w14:textId="3990CDE1" w:rsidR="00603875" w:rsidRDefault="00603875" w:rsidP="00F15734">
      <w:pPr>
        <w:pStyle w:val="ListParagraph"/>
        <w:numPr>
          <w:ilvl w:val="0"/>
          <w:numId w:val="30"/>
        </w:numPr>
        <w:rPr>
          <w:sz w:val="22"/>
          <w:szCs w:val="22"/>
        </w:rPr>
      </w:pPr>
      <w:r>
        <w:t>Maintain current personal knowledge of federal, state, institutional regulations, and accreditation standards related to the program area.</w:t>
      </w:r>
    </w:p>
    <w:p w14:paraId="7F4304B2" w14:textId="3E586EE5" w:rsidR="00F15734" w:rsidRDefault="00F15734" w:rsidP="00F15734">
      <w:pPr>
        <w:pStyle w:val="Heading1"/>
        <w:tabs>
          <w:tab w:val="left" w:pos="3945"/>
        </w:tabs>
      </w:pPr>
    </w:p>
    <w:p w14:paraId="24291114" w14:textId="7688ACB6" w:rsidR="000D2DD4" w:rsidRDefault="000D2DD4" w:rsidP="000D2DD4">
      <w:pPr>
        <w:spacing w:after="0"/>
        <w:rPr>
          <w:rFonts w:cstheme="minorHAnsi"/>
          <w:b/>
        </w:rPr>
      </w:pPr>
      <w:r>
        <w:rPr>
          <w:rFonts w:cstheme="minorHAnsi"/>
          <w:b/>
        </w:rPr>
        <w:t>American Barcode &amp; RFID</w:t>
      </w:r>
      <w:r w:rsidR="00903096">
        <w:rPr>
          <w:rFonts w:cstheme="minorHAnsi"/>
          <w:b/>
        </w:rPr>
        <w:t xml:space="preserve">                                                                                                   Jan 2019 – April 2019</w:t>
      </w:r>
    </w:p>
    <w:p w14:paraId="5680FC5D" w14:textId="3593636B" w:rsidR="000D2DD4" w:rsidRDefault="000D2DD4" w:rsidP="000D2DD4">
      <w:pPr>
        <w:spacing w:after="0"/>
        <w:rPr>
          <w:rFonts w:cstheme="minorHAnsi"/>
          <w:b/>
        </w:rPr>
      </w:pPr>
      <w:r>
        <w:rPr>
          <w:rFonts w:cstheme="minorHAnsi"/>
          <w:b/>
        </w:rPr>
        <w:t xml:space="preserve">Backend Software Developer, Industry: RFID                                                                   </w:t>
      </w:r>
    </w:p>
    <w:p w14:paraId="2D5E5C4B" w14:textId="77777777" w:rsidR="000D2DD4" w:rsidRPr="002C2CF6" w:rsidRDefault="000D2DD4" w:rsidP="000D2DD4">
      <w:pPr>
        <w:pStyle w:val="ListParagraph"/>
        <w:numPr>
          <w:ilvl w:val="0"/>
          <w:numId w:val="30"/>
        </w:numPr>
        <w:rPr>
          <w:sz w:val="22"/>
          <w:szCs w:val="22"/>
        </w:rPr>
      </w:pPr>
      <w:r w:rsidRPr="002C2CF6">
        <w:rPr>
          <w:sz w:val="22"/>
          <w:szCs w:val="22"/>
        </w:rPr>
        <w:t>Built mobile platform for the RFID Industry.</w:t>
      </w:r>
    </w:p>
    <w:p w14:paraId="1807814A" w14:textId="77777777" w:rsidR="000D2DD4" w:rsidRPr="002C2CF6" w:rsidRDefault="000D2DD4" w:rsidP="000D2DD4">
      <w:pPr>
        <w:pStyle w:val="ListParagraph"/>
        <w:numPr>
          <w:ilvl w:val="0"/>
          <w:numId w:val="30"/>
        </w:numPr>
        <w:rPr>
          <w:sz w:val="22"/>
          <w:szCs w:val="22"/>
        </w:rPr>
      </w:pPr>
      <w:r w:rsidRPr="002C2CF6">
        <w:rPr>
          <w:sz w:val="22"/>
          <w:szCs w:val="22"/>
        </w:rPr>
        <w:t>Develop backend for mobile platform using backend frameworks such as NancyFx.</w:t>
      </w:r>
    </w:p>
    <w:p w14:paraId="72F7B7C4" w14:textId="77777777" w:rsidR="000D2DD4" w:rsidRPr="002C2CF6" w:rsidRDefault="000D2DD4" w:rsidP="000D2DD4">
      <w:pPr>
        <w:pStyle w:val="ListParagraph"/>
        <w:numPr>
          <w:ilvl w:val="0"/>
          <w:numId w:val="30"/>
        </w:numPr>
        <w:rPr>
          <w:sz w:val="22"/>
          <w:szCs w:val="22"/>
        </w:rPr>
      </w:pPr>
      <w:r w:rsidRPr="002C2CF6">
        <w:rPr>
          <w:sz w:val="22"/>
          <w:szCs w:val="22"/>
        </w:rPr>
        <w:t>Utilize C# as business logic and ORM solution such as Entity Framework to create database structure.</w:t>
      </w:r>
    </w:p>
    <w:p w14:paraId="2451C9C6" w14:textId="77777777" w:rsidR="000D2DD4" w:rsidRPr="002C2CF6" w:rsidRDefault="000D2DD4" w:rsidP="000D2DD4">
      <w:pPr>
        <w:pStyle w:val="ListParagraph"/>
        <w:numPr>
          <w:ilvl w:val="0"/>
          <w:numId w:val="30"/>
        </w:numPr>
        <w:rPr>
          <w:sz w:val="22"/>
          <w:szCs w:val="22"/>
        </w:rPr>
      </w:pPr>
      <w:r w:rsidRPr="002C2CF6">
        <w:rPr>
          <w:sz w:val="22"/>
          <w:szCs w:val="22"/>
        </w:rPr>
        <w:t>Developed a POD, Plain Old Data, a C# design pattern using advanced programming concepts and techniques to make the mobile platform independent from “sandboxed” backend technologies.</w:t>
      </w:r>
    </w:p>
    <w:p w14:paraId="70B6763C" w14:textId="77777777" w:rsidR="000D2DD4" w:rsidRPr="002C2CF6" w:rsidRDefault="000D2DD4" w:rsidP="000D2DD4">
      <w:pPr>
        <w:pStyle w:val="ListParagraph"/>
        <w:numPr>
          <w:ilvl w:val="0"/>
          <w:numId w:val="30"/>
        </w:numPr>
        <w:rPr>
          <w:sz w:val="22"/>
          <w:szCs w:val="22"/>
        </w:rPr>
      </w:pPr>
      <w:r w:rsidRPr="002C2CF6">
        <w:rPr>
          <w:sz w:val="22"/>
          <w:szCs w:val="22"/>
        </w:rPr>
        <w:t>Design, developed and tested API using the NancyFX framework and Postman API environment.</w:t>
      </w:r>
    </w:p>
    <w:p w14:paraId="22E2DCAD" w14:textId="77777777" w:rsidR="000D2DD4" w:rsidRPr="002C2CF6" w:rsidRDefault="000D2DD4" w:rsidP="000D2DD4">
      <w:pPr>
        <w:pStyle w:val="ListParagraph"/>
        <w:numPr>
          <w:ilvl w:val="0"/>
          <w:numId w:val="30"/>
        </w:numPr>
        <w:rPr>
          <w:sz w:val="22"/>
          <w:szCs w:val="22"/>
        </w:rPr>
      </w:pPr>
      <w:r w:rsidRPr="002C2CF6">
        <w:rPr>
          <w:sz w:val="22"/>
          <w:szCs w:val="22"/>
        </w:rPr>
        <w:t>Used Entity Developer, model designer to create database structure.</w:t>
      </w:r>
    </w:p>
    <w:p w14:paraId="74389C81" w14:textId="77777777" w:rsidR="000D2DD4" w:rsidRPr="002C2CF6" w:rsidRDefault="000D2DD4" w:rsidP="000D2DD4">
      <w:pPr>
        <w:pStyle w:val="ListParagraph"/>
        <w:numPr>
          <w:ilvl w:val="0"/>
          <w:numId w:val="30"/>
        </w:numPr>
        <w:rPr>
          <w:sz w:val="22"/>
          <w:szCs w:val="22"/>
        </w:rPr>
      </w:pPr>
      <w:r w:rsidRPr="002C2CF6">
        <w:rPr>
          <w:sz w:val="22"/>
          <w:szCs w:val="22"/>
        </w:rPr>
        <w:t>Used SQL Server Integration Services as a solution for ETL tasks and database migration.</w:t>
      </w:r>
    </w:p>
    <w:p w14:paraId="3AD901E4" w14:textId="77777777" w:rsidR="000D2DD4" w:rsidRPr="002C2CF6" w:rsidRDefault="000D2DD4" w:rsidP="000D2DD4">
      <w:pPr>
        <w:pStyle w:val="ListParagraph"/>
        <w:numPr>
          <w:ilvl w:val="0"/>
          <w:numId w:val="30"/>
        </w:numPr>
        <w:rPr>
          <w:sz w:val="22"/>
          <w:szCs w:val="22"/>
        </w:rPr>
      </w:pPr>
      <w:r w:rsidRPr="002C2CF6">
        <w:rPr>
          <w:sz w:val="22"/>
          <w:szCs w:val="22"/>
        </w:rPr>
        <w:t>Create backend application to be used as a Windows Service.</w:t>
      </w:r>
    </w:p>
    <w:p w14:paraId="322A5993" w14:textId="77777777" w:rsidR="000D2DD4" w:rsidRPr="002C2CF6" w:rsidRDefault="000D2DD4" w:rsidP="000D2DD4">
      <w:pPr>
        <w:pStyle w:val="ListParagraph"/>
        <w:numPr>
          <w:ilvl w:val="0"/>
          <w:numId w:val="30"/>
        </w:numPr>
        <w:rPr>
          <w:sz w:val="22"/>
          <w:szCs w:val="22"/>
        </w:rPr>
      </w:pPr>
      <w:r w:rsidRPr="002C2CF6">
        <w:rPr>
          <w:sz w:val="22"/>
          <w:szCs w:val="22"/>
        </w:rPr>
        <w:t>Used Bitbucket as a Git repository for version control and SourceTree as the interface between the repository and development environment.</w:t>
      </w:r>
    </w:p>
    <w:p w14:paraId="3316CEF2" w14:textId="698EC30E" w:rsidR="000D2DD4" w:rsidRDefault="000D2DD4" w:rsidP="00903096">
      <w:pPr>
        <w:pStyle w:val="ListParagraph"/>
        <w:numPr>
          <w:ilvl w:val="0"/>
          <w:numId w:val="30"/>
        </w:numPr>
        <w:rPr>
          <w:sz w:val="22"/>
          <w:szCs w:val="22"/>
        </w:rPr>
      </w:pPr>
      <w:r w:rsidRPr="002C2CF6">
        <w:rPr>
          <w:sz w:val="22"/>
          <w:szCs w:val="22"/>
        </w:rPr>
        <w:t>Wrote technical manual on technologies used in the project to include Oracle installation; NancyFx setup and design; Entity Developer to create database structure which was map to the Oracle backend; POD design pattern for business logic; and Bitbucket and SourceTree for version control.</w:t>
      </w:r>
    </w:p>
    <w:p w14:paraId="24DDD7DD" w14:textId="77777777" w:rsidR="00903096" w:rsidRPr="00903096" w:rsidRDefault="00903096" w:rsidP="00903096">
      <w:pPr>
        <w:pStyle w:val="ListParagraph"/>
        <w:rPr>
          <w:sz w:val="22"/>
          <w:szCs w:val="22"/>
        </w:rPr>
      </w:pPr>
    </w:p>
    <w:p w14:paraId="0D0DE60B" w14:textId="3B770402" w:rsidR="000D2DD4" w:rsidRPr="003E1013" w:rsidRDefault="000D2DD4" w:rsidP="000D2DD4">
      <w:pPr>
        <w:spacing w:after="0"/>
        <w:rPr>
          <w:rFonts w:cstheme="minorHAnsi"/>
          <w:b/>
        </w:rPr>
      </w:pPr>
      <w:r>
        <w:rPr>
          <w:rFonts w:cstheme="minorHAnsi"/>
          <w:b/>
        </w:rPr>
        <w:t>Wells Fargo</w:t>
      </w:r>
      <w:r>
        <w:rPr>
          <w:rFonts w:cstheme="minorHAnsi"/>
          <w:b/>
        </w:rPr>
        <w:tab/>
      </w:r>
      <w:r w:rsidR="00903096">
        <w:rPr>
          <w:rFonts w:cstheme="minorHAnsi"/>
          <w:b/>
        </w:rPr>
        <w:t xml:space="preserve">                                                                                                        </w:t>
      </w:r>
      <w:r w:rsidR="00903096">
        <w:rPr>
          <w:rFonts w:cstheme="minorHAnsi"/>
          <w:b/>
        </w:rPr>
        <w:tab/>
        <w:t xml:space="preserve">                   Aug </w:t>
      </w:r>
      <w:r w:rsidR="00903096" w:rsidRPr="003E1013">
        <w:rPr>
          <w:rFonts w:cstheme="minorHAnsi"/>
          <w:b/>
        </w:rPr>
        <w:t>2018 –</w:t>
      </w:r>
      <w:r w:rsidR="00903096">
        <w:rPr>
          <w:rFonts w:cstheme="minorHAnsi"/>
          <w:b/>
        </w:rPr>
        <w:t>Dec</w:t>
      </w:r>
      <w:r w:rsidR="00903096" w:rsidRPr="003E1013">
        <w:rPr>
          <w:rFonts w:cstheme="minorHAnsi"/>
          <w:b/>
        </w:rPr>
        <w:t xml:space="preserve"> </w:t>
      </w:r>
      <w:r w:rsidR="00903096">
        <w:rPr>
          <w:rFonts w:cstheme="minorHAnsi"/>
          <w:b/>
        </w:rPr>
        <w:t>2018</w:t>
      </w:r>
    </w:p>
    <w:p w14:paraId="693EFC73" w14:textId="77777777" w:rsidR="000D2DD4" w:rsidRPr="003E1013" w:rsidRDefault="000D2DD4" w:rsidP="000D2DD4">
      <w:pPr>
        <w:spacing w:after="0"/>
        <w:rPr>
          <w:rFonts w:cstheme="minorHAnsi"/>
          <w:b/>
        </w:rPr>
      </w:pPr>
      <w:bookmarkStart w:id="0" w:name="_Hlk12019674"/>
      <w:r w:rsidRPr="003E1013">
        <w:rPr>
          <w:rFonts w:cstheme="minorHAnsi"/>
          <w:b/>
        </w:rPr>
        <w:t xml:space="preserve">Full Stack Software Developer, Industry: </w:t>
      </w:r>
      <w:r>
        <w:rPr>
          <w:rFonts w:cstheme="minorHAnsi"/>
          <w:b/>
        </w:rPr>
        <w:t>Financial</w:t>
      </w:r>
    </w:p>
    <w:bookmarkEnd w:id="0"/>
    <w:p w14:paraId="3067BA6B" w14:textId="77777777" w:rsidR="000D2DD4" w:rsidRPr="00CF67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 xml:space="preserve">Provide on-going support and maintenance of various web-based intranet applications and assist with technology refresh efforts to migrate applications to an Azure Cloud platform. </w:t>
      </w:r>
    </w:p>
    <w:p w14:paraId="16677144" w14:textId="77777777" w:rsidR="000D2DD4" w:rsidRPr="00CF67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Supports primarily ASP.NET/SQL applications and web sites across multiple business partners within Wells Fargo.</w:t>
      </w:r>
    </w:p>
    <w:p w14:paraId="197101BE" w14:textId="77777777" w:rsidR="000D2DD4" w:rsidRPr="00CF67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 xml:space="preserve">Develops and implements complex internet and intranet applications on one or more platforms. </w:t>
      </w:r>
    </w:p>
    <w:p w14:paraId="1F5C86CE" w14:textId="77777777" w:rsidR="000D2DD4" w:rsidRPr="00CF67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Acts as an escalation point for production troubleshooting guidance.</w:t>
      </w:r>
    </w:p>
    <w:p w14:paraId="3BAC49D4" w14:textId="77777777" w:rsidR="000D2DD4" w:rsidRPr="00CF67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 xml:space="preserve">Provides training and mentoring to less experienced developers. </w:t>
      </w:r>
    </w:p>
    <w:p w14:paraId="5B991E4F" w14:textId="77777777" w:rsidR="000D2DD4" w:rsidRPr="00CF67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 xml:space="preserve">May perform website and portal monitoring. </w:t>
      </w:r>
    </w:p>
    <w:p w14:paraId="1C2CA3CE" w14:textId="77777777" w:rsidR="000D2DD4" w:rsidRPr="00CF67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 xml:space="preserve">Uses knowledge of web technologies to lead projects resulting in functional enhancements of web-based applications. </w:t>
      </w:r>
    </w:p>
    <w:p w14:paraId="7794C6E9" w14:textId="77777777" w:rsidR="000D2DD4" w:rsidRPr="00CF67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 xml:space="preserve">Evaluates systems specifications for client web site requirements, leads design presentations, influences direction and implements the most efficient and cost-effective software/package solution. </w:t>
      </w:r>
    </w:p>
    <w:p w14:paraId="219FD7E0" w14:textId="77777777" w:rsidR="000D2DD4" w:rsidRPr="00CF67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 xml:space="preserve">Coordinates with systems partners outside the group and oversees contractors on projects. </w:t>
      </w:r>
    </w:p>
    <w:p w14:paraId="0C297057" w14:textId="77777777" w:rsidR="000D2D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Performs web-enabled database development and module design.</w:t>
      </w:r>
    </w:p>
    <w:p w14:paraId="2CC7636B" w14:textId="77777777" w:rsidR="000D2D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 xml:space="preserve"> Uses programming tools to write scripts. </w:t>
      </w:r>
    </w:p>
    <w:p w14:paraId="783DC0FB" w14:textId="77777777" w:rsidR="000D2DD4" w:rsidRDefault="000D2DD4" w:rsidP="000D2DD4">
      <w:pPr>
        <w:pStyle w:val="ListParagraph"/>
        <w:numPr>
          <w:ilvl w:val="0"/>
          <w:numId w:val="29"/>
        </w:numPr>
        <w:jc w:val="both"/>
        <w:rPr>
          <w:rFonts w:asciiTheme="minorHAnsi" w:hAnsiTheme="minorHAnsi" w:cstheme="minorHAnsi"/>
          <w:sz w:val="22"/>
          <w:szCs w:val="22"/>
        </w:rPr>
      </w:pPr>
      <w:r w:rsidRPr="00CF67D4">
        <w:rPr>
          <w:rFonts w:asciiTheme="minorHAnsi" w:hAnsiTheme="minorHAnsi" w:cstheme="minorHAnsi"/>
          <w:sz w:val="22"/>
          <w:szCs w:val="22"/>
        </w:rPr>
        <w:t>Performs web security activities and participates in security planning.</w:t>
      </w:r>
    </w:p>
    <w:p w14:paraId="74215777" w14:textId="175107E0" w:rsidR="00B42F8E" w:rsidRDefault="00B42F8E" w:rsidP="00F15734">
      <w:pPr>
        <w:pStyle w:val="ListParagraph"/>
        <w:jc w:val="both"/>
        <w:rPr>
          <w:rFonts w:asciiTheme="minorHAnsi" w:hAnsiTheme="minorHAnsi" w:cstheme="minorHAnsi"/>
          <w:sz w:val="22"/>
          <w:szCs w:val="22"/>
        </w:rPr>
      </w:pPr>
    </w:p>
    <w:p w14:paraId="1AA7D6F9" w14:textId="77777777" w:rsidR="00F15734" w:rsidRPr="00B42F8E" w:rsidRDefault="00F15734" w:rsidP="00F15734">
      <w:pPr>
        <w:pStyle w:val="ListParagraph"/>
        <w:jc w:val="both"/>
        <w:rPr>
          <w:rFonts w:asciiTheme="minorHAnsi" w:hAnsiTheme="minorHAnsi" w:cstheme="minorHAnsi"/>
          <w:sz w:val="22"/>
          <w:szCs w:val="22"/>
        </w:rPr>
      </w:pPr>
    </w:p>
    <w:p w14:paraId="3E255ADB" w14:textId="23780114" w:rsidR="000D2DD4" w:rsidRPr="003E1013" w:rsidRDefault="000D2DD4" w:rsidP="000D2DD4">
      <w:pPr>
        <w:spacing w:after="0"/>
        <w:rPr>
          <w:rFonts w:cstheme="minorHAnsi"/>
          <w:b/>
        </w:rPr>
      </w:pPr>
      <w:r>
        <w:rPr>
          <w:rFonts w:cstheme="minorHAnsi"/>
          <w:b/>
        </w:rPr>
        <w:t>State of Arizona</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sidR="00903096">
        <w:rPr>
          <w:rFonts w:cstheme="minorHAnsi"/>
          <w:b/>
        </w:rPr>
        <w:t xml:space="preserve">    </w:t>
      </w:r>
      <w:r w:rsidRPr="003E1013">
        <w:rPr>
          <w:rFonts w:cstheme="minorHAnsi"/>
          <w:b/>
        </w:rPr>
        <w:t>Jan 2017 – Mar 2018</w:t>
      </w:r>
    </w:p>
    <w:p w14:paraId="3A1B4951" w14:textId="77777777" w:rsidR="000D2DD4" w:rsidRPr="003E1013" w:rsidRDefault="000D2DD4" w:rsidP="000D2DD4">
      <w:pPr>
        <w:spacing w:after="0"/>
        <w:rPr>
          <w:rFonts w:cstheme="minorHAnsi"/>
          <w:b/>
        </w:rPr>
      </w:pPr>
      <w:r w:rsidRPr="003E1013">
        <w:rPr>
          <w:rFonts w:cstheme="minorHAnsi"/>
          <w:b/>
        </w:rPr>
        <w:t>Full Stack Software Developer, Industry: Government</w:t>
      </w:r>
    </w:p>
    <w:p w14:paraId="43D88663" w14:textId="77777777" w:rsidR="000D2DD4" w:rsidRPr="003E1013" w:rsidRDefault="000D2DD4" w:rsidP="000D2DD4">
      <w:pPr>
        <w:numPr>
          <w:ilvl w:val="0"/>
          <w:numId w:val="28"/>
        </w:numPr>
        <w:spacing w:after="0"/>
        <w:rPr>
          <w:rFonts w:cstheme="minorHAnsi"/>
        </w:rPr>
      </w:pPr>
      <w:r w:rsidRPr="003E1013">
        <w:rPr>
          <w:rFonts w:cstheme="minorHAnsi"/>
        </w:rPr>
        <w:t>Provides expertise on architecture and overall direction of the State of Arizona platforms, policies and procedures to manage applications and content of applications using .NET Technologies.</w:t>
      </w:r>
    </w:p>
    <w:p w14:paraId="64A85543" w14:textId="77777777" w:rsidR="000D2DD4" w:rsidRPr="003E1013" w:rsidRDefault="000D2DD4" w:rsidP="000D2DD4">
      <w:pPr>
        <w:numPr>
          <w:ilvl w:val="0"/>
          <w:numId w:val="28"/>
        </w:numPr>
        <w:spacing w:after="0"/>
        <w:rPr>
          <w:rFonts w:cstheme="minorHAnsi"/>
        </w:rPr>
      </w:pPr>
      <w:r w:rsidRPr="003E1013">
        <w:rPr>
          <w:rFonts w:cstheme="minorHAnsi"/>
        </w:rPr>
        <w:t>Develops and implements strategies and solutions to business problems by partnering with business users and customers to assess needs and identify projects which will improve efficiencies, productivity, quality and profitability as well as improving the patient experience.</w:t>
      </w:r>
    </w:p>
    <w:p w14:paraId="28DBC841" w14:textId="77777777" w:rsidR="000D2DD4" w:rsidRPr="003E1013" w:rsidRDefault="000D2DD4" w:rsidP="000D2DD4">
      <w:pPr>
        <w:numPr>
          <w:ilvl w:val="0"/>
          <w:numId w:val="28"/>
        </w:numPr>
        <w:spacing w:after="0"/>
        <w:rPr>
          <w:rFonts w:cstheme="minorHAnsi"/>
        </w:rPr>
      </w:pPr>
      <w:r w:rsidRPr="003E1013">
        <w:rPr>
          <w:rFonts w:cstheme="minorHAnsi"/>
        </w:rPr>
        <w:t>Assesses and recommends the best technical approach (language and software tools) to be used for development projects: this includes .Net Framework; WebAPI; Frontend Framework: Bootstrap, HTML, CSS, JavaScript; Business Logic; and Architectural Application Model; Application design and process flow; Business Intelligence: Dashboards and reporting.</w:t>
      </w:r>
    </w:p>
    <w:p w14:paraId="129E2215" w14:textId="77777777" w:rsidR="000D2DD4" w:rsidRPr="003E1013" w:rsidRDefault="000D2DD4" w:rsidP="000D2DD4">
      <w:pPr>
        <w:numPr>
          <w:ilvl w:val="0"/>
          <w:numId w:val="28"/>
        </w:numPr>
        <w:spacing w:after="0"/>
        <w:rPr>
          <w:rFonts w:cstheme="minorHAnsi"/>
        </w:rPr>
      </w:pPr>
      <w:r w:rsidRPr="003E1013">
        <w:rPr>
          <w:rFonts w:cstheme="minorHAnsi"/>
        </w:rPr>
        <w:t>Works with business partners to establish detailed plans and project completion targets.</w:t>
      </w:r>
    </w:p>
    <w:p w14:paraId="578E4982" w14:textId="77777777" w:rsidR="000D2DD4" w:rsidRPr="003E1013" w:rsidRDefault="000D2DD4" w:rsidP="000D2DD4">
      <w:pPr>
        <w:numPr>
          <w:ilvl w:val="0"/>
          <w:numId w:val="28"/>
        </w:numPr>
        <w:spacing w:after="0"/>
        <w:rPr>
          <w:rFonts w:cstheme="minorHAnsi"/>
        </w:rPr>
      </w:pPr>
      <w:r w:rsidRPr="003E1013">
        <w:rPr>
          <w:rFonts w:cstheme="minorHAnsi"/>
        </w:rPr>
        <w:lastRenderedPageBreak/>
        <w:t>Interfaces with other IT and business functions in the organization to coordinate activities and report progress towards goals and objectives.</w:t>
      </w:r>
    </w:p>
    <w:p w14:paraId="08A6DDD1" w14:textId="77777777" w:rsidR="000D2DD4" w:rsidRPr="003E1013" w:rsidRDefault="000D2DD4" w:rsidP="000D2DD4">
      <w:pPr>
        <w:numPr>
          <w:ilvl w:val="0"/>
          <w:numId w:val="28"/>
        </w:numPr>
        <w:spacing w:after="0"/>
        <w:rPr>
          <w:rFonts w:cstheme="minorHAnsi"/>
        </w:rPr>
      </w:pPr>
      <w:r w:rsidRPr="003E1013">
        <w:rPr>
          <w:rFonts w:cstheme="minorHAnsi"/>
        </w:rPr>
        <w:t>Adheres to change management processes to resolve application defects or to implement development enhancements or deployments. Thanks</w:t>
      </w:r>
    </w:p>
    <w:p w14:paraId="04984963" w14:textId="77777777" w:rsidR="000D2DD4" w:rsidRPr="003E1013" w:rsidRDefault="000D2DD4" w:rsidP="000D2DD4">
      <w:pPr>
        <w:numPr>
          <w:ilvl w:val="0"/>
          <w:numId w:val="28"/>
        </w:numPr>
        <w:spacing w:after="0"/>
        <w:rPr>
          <w:rFonts w:cstheme="minorHAnsi"/>
        </w:rPr>
      </w:pPr>
      <w:r w:rsidRPr="003E1013">
        <w:rPr>
          <w:rFonts w:cstheme="minorHAnsi"/>
        </w:rPr>
        <w:t>Works to address and resolve technical issues in regards to current development application and developer’s range of toolset: Visual Studio and Visual Studio Team Server.</w:t>
      </w:r>
    </w:p>
    <w:p w14:paraId="6143FFC1" w14:textId="77777777" w:rsidR="000D2DD4" w:rsidRPr="003E1013" w:rsidRDefault="000D2DD4" w:rsidP="000D2DD4">
      <w:pPr>
        <w:numPr>
          <w:ilvl w:val="0"/>
          <w:numId w:val="28"/>
        </w:numPr>
        <w:spacing w:after="0"/>
        <w:rPr>
          <w:rFonts w:cstheme="minorHAnsi"/>
        </w:rPr>
      </w:pPr>
      <w:r w:rsidRPr="003E1013">
        <w:rPr>
          <w:rFonts w:cstheme="minorHAnsi"/>
        </w:rPr>
        <w:t>Collaborates with system owners, business users and the quality assurance team in the testing of new software programs and applications.</w:t>
      </w:r>
    </w:p>
    <w:p w14:paraId="08B77013" w14:textId="77777777" w:rsidR="000D2DD4" w:rsidRPr="003E1013" w:rsidRDefault="000D2DD4" w:rsidP="000D2DD4">
      <w:pPr>
        <w:numPr>
          <w:ilvl w:val="0"/>
          <w:numId w:val="28"/>
        </w:numPr>
        <w:spacing w:after="0"/>
        <w:rPr>
          <w:rFonts w:cstheme="minorHAnsi"/>
        </w:rPr>
      </w:pPr>
      <w:r w:rsidRPr="003E1013">
        <w:rPr>
          <w:rFonts w:cstheme="minorHAnsi"/>
        </w:rPr>
        <w:t>Provides technical leadership to other developers and consultants.</w:t>
      </w:r>
    </w:p>
    <w:p w14:paraId="00533E08" w14:textId="77777777" w:rsidR="000D2DD4" w:rsidRDefault="000D2DD4" w:rsidP="000D2DD4">
      <w:pPr>
        <w:numPr>
          <w:ilvl w:val="0"/>
          <w:numId w:val="28"/>
        </w:numPr>
        <w:spacing w:after="0"/>
        <w:rPr>
          <w:rFonts w:cstheme="minorHAnsi"/>
        </w:rPr>
      </w:pPr>
      <w:r w:rsidRPr="003E1013">
        <w:rPr>
          <w:rFonts w:cstheme="minorHAnsi"/>
        </w:rPr>
        <w:t>Demonstrated track record of initiative, teamwork, and the ability to stay focused on results.</w:t>
      </w:r>
    </w:p>
    <w:p w14:paraId="147F6411" w14:textId="77777777" w:rsidR="00B42F8E" w:rsidRPr="00B42F8E" w:rsidRDefault="00B42F8E" w:rsidP="00B42F8E">
      <w:pPr>
        <w:spacing w:after="0"/>
        <w:ind w:left="720"/>
        <w:rPr>
          <w:rFonts w:cstheme="minorHAnsi"/>
        </w:rPr>
      </w:pPr>
    </w:p>
    <w:p w14:paraId="762EABA1" w14:textId="41851F17" w:rsidR="000D2DD4" w:rsidRPr="003E1013" w:rsidRDefault="0018077B" w:rsidP="005E27C4">
      <w:pPr>
        <w:spacing w:after="0"/>
        <w:rPr>
          <w:rFonts w:cstheme="minorHAnsi"/>
          <w:b/>
        </w:rPr>
      </w:pPr>
      <w:r>
        <w:rPr>
          <w:rFonts w:cstheme="minorHAnsi"/>
          <w:b/>
        </w:rPr>
        <w:t>L3 Communication</w:t>
      </w:r>
      <w:bookmarkStart w:id="1" w:name="_GoBack"/>
      <w:bookmarkEnd w:id="1"/>
      <w:r>
        <w:rPr>
          <w:rFonts w:cstheme="minorHAnsi"/>
          <w:b/>
        </w:rPr>
        <w:t xml:space="preserve">                     </w:t>
      </w:r>
      <w:r>
        <w:rPr>
          <w:rFonts w:cstheme="minorHAnsi"/>
          <w:b/>
        </w:rPr>
        <w:tab/>
      </w:r>
      <w:r>
        <w:rPr>
          <w:rFonts w:cstheme="minorHAnsi"/>
          <w:b/>
        </w:rPr>
        <w:tab/>
      </w:r>
      <w:r>
        <w:rPr>
          <w:rFonts w:cstheme="minorHAnsi"/>
          <w:b/>
        </w:rPr>
        <w:tab/>
      </w:r>
      <w:r>
        <w:rPr>
          <w:rFonts w:cstheme="minorHAnsi"/>
          <w:b/>
        </w:rPr>
        <w:tab/>
      </w:r>
      <w:r w:rsidR="000D2DD4">
        <w:rPr>
          <w:rFonts w:cstheme="minorHAnsi"/>
          <w:b/>
        </w:rPr>
        <w:tab/>
      </w:r>
      <w:r w:rsidR="00903096">
        <w:rPr>
          <w:rFonts w:cstheme="minorHAnsi"/>
          <w:b/>
        </w:rPr>
        <w:t xml:space="preserve"> </w:t>
      </w:r>
      <w:r w:rsidR="000D2DD4" w:rsidRPr="003E1013">
        <w:rPr>
          <w:rFonts w:cstheme="minorHAnsi"/>
          <w:b/>
        </w:rPr>
        <w:t>Oct 2012 – Dec 2016</w:t>
      </w:r>
    </w:p>
    <w:p w14:paraId="777B2452" w14:textId="77777777" w:rsidR="000D2DD4" w:rsidRPr="003E1013" w:rsidRDefault="000D2DD4" w:rsidP="005E27C4">
      <w:pPr>
        <w:spacing w:after="0"/>
        <w:rPr>
          <w:rFonts w:cstheme="minorHAnsi"/>
          <w:b/>
        </w:rPr>
      </w:pPr>
      <w:r w:rsidRPr="003E1013">
        <w:rPr>
          <w:rFonts w:cstheme="minorHAnsi"/>
          <w:b/>
        </w:rPr>
        <w:t xml:space="preserve">Full Stack Software Developer, Industry: Aviation       </w:t>
      </w:r>
    </w:p>
    <w:p w14:paraId="4A2D524D" w14:textId="77777777" w:rsidR="000D2DD4" w:rsidRPr="003E1013" w:rsidRDefault="000D2DD4" w:rsidP="000D2DD4">
      <w:pPr>
        <w:numPr>
          <w:ilvl w:val="0"/>
          <w:numId w:val="25"/>
        </w:numPr>
        <w:spacing w:after="0"/>
        <w:rPr>
          <w:rFonts w:cstheme="minorHAnsi"/>
        </w:rPr>
      </w:pPr>
      <w:r w:rsidRPr="003E1013">
        <w:rPr>
          <w:rFonts w:cstheme="minorHAnsi"/>
        </w:rPr>
        <w:t xml:space="preserve">Build dynamic applications in Microsoft.NET Framework, C#, MVC, Entity Framework, SQL, and Web Service Development WCF and WebAPI. </w:t>
      </w:r>
    </w:p>
    <w:p w14:paraId="47BB3F32" w14:textId="77777777" w:rsidR="000D2DD4" w:rsidRPr="003E1013" w:rsidRDefault="000D2DD4" w:rsidP="000D2DD4">
      <w:pPr>
        <w:numPr>
          <w:ilvl w:val="0"/>
          <w:numId w:val="25"/>
        </w:numPr>
        <w:spacing w:after="0"/>
        <w:rPr>
          <w:rFonts w:cstheme="minorHAnsi"/>
        </w:rPr>
      </w:pPr>
      <w:r w:rsidRPr="003E1013">
        <w:rPr>
          <w:rFonts w:cstheme="minorHAnsi"/>
        </w:rPr>
        <w:t>Created Business specific customization of the Microsoft Dynamics CRM 2013, 2015, 2016 platform to support ACSS Manufacturing, Repair and Sales Departments.</w:t>
      </w:r>
    </w:p>
    <w:p w14:paraId="7574383A" w14:textId="77777777" w:rsidR="000D2DD4" w:rsidRPr="003E1013" w:rsidRDefault="000D2DD4" w:rsidP="000D2DD4">
      <w:pPr>
        <w:numPr>
          <w:ilvl w:val="0"/>
          <w:numId w:val="25"/>
        </w:numPr>
        <w:spacing w:after="0"/>
        <w:rPr>
          <w:rFonts w:cstheme="minorHAnsi"/>
        </w:rPr>
      </w:pPr>
      <w:r w:rsidRPr="003E1013">
        <w:rPr>
          <w:rFonts w:cstheme="minorHAnsi"/>
        </w:rPr>
        <w:t>Supported and maintained legacy business systems which were written in VB6</w:t>
      </w:r>
    </w:p>
    <w:p w14:paraId="069E0BD3" w14:textId="77777777" w:rsidR="000D2DD4" w:rsidRPr="003E1013" w:rsidRDefault="000D2DD4" w:rsidP="000D2DD4">
      <w:pPr>
        <w:numPr>
          <w:ilvl w:val="0"/>
          <w:numId w:val="25"/>
        </w:numPr>
        <w:spacing w:after="0"/>
        <w:rPr>
          <w:rFonts w:cstheme="minorHAnsi"/>
        </w:rPr>
      </w:pPr>
      <w:r w:rsidRPr="003E1013">
        <w:rPr>
          <w:rFonts w:cstheme="minorHAnsi"/>
        </w:rPr>
        <w:t xml:space="preserve"> Created and supported mission critical customized application using WPF, WinForms with C# 6.0 incorporating MVVM architecture.</w:t>
      </w:r>
    </w:p>
    <w:p w14:paraId="78384FC7" w14:textId="77777777" w:rsidR="000D2DD4" w:rsidRPr="003E1013" w:rsidRDefault="000D2DD4" w:rsidP="000D2DD4">
      <w:pPr>
        <w:numPr>
          <w:ilvl w:val="0"/>
          <w:numId w:val="25"/>
        </w:numPr>
        <w:spacing w:after="0"/>
        <w:rPr>
          <w:rFonts w:cstheme="minorHAnsi"/>
        </w:rPr>
      </w:pPr>
      <w:r w:rsidRPr="003E1013">
        <w:rPr>
          <w:rFonts w:cstheme="minorHAnsi"/>
        </w:rPr>
        <w:t>Created Technical Manuals for Enterprise Platforms which I developed.</w:t>
      </w:r>
    </w:p>
    <w:p w14:paraId="235972FD" w14:textId="77777777" w:rsidR="000D2DD4" w:rsidRDefault="000D2DD4" w:rsidP="000D2DD4">
      <w:pPr>
        <w:numPr>
          <w:ilvl w:val="0"/>
          <w:numId w:val="25"/>
        </w:numPr>
        <w:spacing w:after="0"/>
        <w:rPr>
          <w:rFonts w:cstheme="minorHAnsi"/>
        </w:rPr>
      </w:pPr>
      <w:r w:rsidRPr="003E1013">
        <w:rPr>
          <w:rFonts w:cstheme="minorHAnsi"/>
        </w:rPr>
        <w:t>Created Training Documentation for end users for customized software and Enterprise Platforms I developed.</w:t>
      </w:r>
    </w:p>
    <w:p w14:paraId="399D2AC1" w14:textId="77037A1F" w:rsidR="00B42F8E" w:rsidRDefault="00B42F8E" w:rsidP="00F15734">
      <w:pPr>
        <w:spacing w:after="0"/>
        <w:ind w:left="720"/>
        <w:rPr>
          <w:rFonts w:cstheme="minorHAnsi"/>
        </w:rPr>
      </w:pPr>
    </w:p>
    <w:p w14:paraId="5B70F417" w14:textId="77777777" w:rsidR="00F15734" w:rsidRPr="00B42F8E" w:rsidRDefault="00F15734" w:rsidP="00F15734">
      <w:pPr>
        <w:spacing w:after="0"/>
        <w:ind w:left="720"/>
        <w:rPr>
          <w:rFonts w:cstheme="minorHAnsi"/>
        </w:rPr>
      </w:pPr>
    </w:p>
    <w:p w14:paraId="5D7DF598" w14:textId="77777777" w:rsidR="000D2DD4" w:rsidRPr="003E1013" w:rsidRDefault="000D2DD4" w:rsidP="005E27C4">
      <w:pPr>
        <w:spacing w:after="0"/>
        <w:rPr>
          <w:rFonts w:cstheme="minorHAnsi"/>
          <w:b/>
          <w:i/>
        </w:rPr>
      </w:pPr>
      <w:r w:rsidRPr="003E1013">
        <w:rPr>
          <w:rFonts w:cstheme="minorHAnsi"/>
          <w:b/>
        </w:rPr>
        <w:t>Applied Professional Training – Carlsbad, CA</w:t>
      </w:r>
      <w:r w:rsidRPr="003E1013">
        <w:rPr>
          <w:rFonts w:cstheme="minorHAnsi"/>
          <w:b/>
        </w:rPr>
        <w:tab/>
      </w:r>
      <w:r w:rsidRPr="003E1013">
        <w:rPr>
          <w:rFonts w:cstheme="minorHAnsi"/>
          <w:b/>
        </w:rPr>
        <w:tab/>
      </w:r>
      <w:r w:rsidRPr="003E1013">
        <w:rPr>
          <w:rFonts w:cstheme="minorHAnsi"/>
          <w:b/>
        </w:rPr>
        <w:tab/>
      </w:r>
      <w:r w:rsidRPr="003E1013">
        <w:rPr>
          <w:rFonts w:cstheme="minorHAnsi"/>
          <w:b/>
        </w:rPr>
        <w:tab/>
        <w:t xml:space="preserve">Dec 2010 – </w:t>
      </w:r>
      <w:r>
        <w:rPr>
          <w:rFonts w:cstheme="minorHAnsi"/>
          <w:b/>
        </w:rPr>
        <w:t>Aug 2014</w:t>
      </w:r>
    </w:p>
    <w:p w14:paraId="4443ACFF" w14:textId="77777777" w:rsidR="000D2DD4" w:rsidRPr="003E1013" w:rsidRDefault="000D2DD4" w:rsidP="005E27C4">
      <w:pPr>
        <w:spacing w:after="0"/>
        <w:rPr>
          <w:rFonts w:cstheme="minorHAnsi"/>
          <w:b/>
        </w:rPr>
      </w:pPr>
      <w:r w:rsidRPr="003E1013">
        <w:rPr>
          <w:rFonts w:cstheme="minorHAnsi"/>
          <w:b/>
        </w:rPr>
        <w:t>Lead Instructor / Software Developer, Industry: Education</w:t>
      </w:r>
    </w:p>
    <w:p w14:paraId="7350983D" w14:textId="77777777" w:rsidR="000D2DD4" w:rsidRPr="003E1013" w:rsidRDefault="000D2DD4" w:rsidP="000D2DD4">
      <w:pPr>
        <w:numPr>
          <w:ilvl w:val="0"/>
          <w:numId w:val="25"/>
        </w:numPr>
        <w:spacing w:after="0"/>
        <w:rPr>
          <w:rFonts w:cstheme="minorHAnsi"/>
        </w:rPr>
      </w:pPr>
      <w:r w:rsidRPr="003E1013">
        <w:rPr>
          <w:rFonts w:cstheme="minorHAnsi"/>
        </w:rPr>
        <w:t xml:space="preserve">Collaborated with internal teams to help drive continued success and new opportunities. </w:t>
      </w:r>
    </w:p>
    <w:p w14:paraId="75ED41AF" w14:textId="77777777" w:rsidR="000D2DD4" w:rsidRPr="003E1013" w:rsidRDefault="000D2DD4" w:rsidP="000D2DD4">
      <w:pPr>
        <w:numPr>
          <w:ilvl w:val="0"/>
          <w:numId w:val="25"/>
        </w:numPr>
        <w:spacing w:after="0"/>
        <w:rPr>
          <w:rFonts w:cstheme="minorHAnsi"/>
        </w:rPr>
      </w:pPr>
      <w:r w:rsidRPr="003E1013">
        <w:rPr>
          <w:rFonts w:cstheme="minorHAnsi"/>
        </w:rPr>
        <w:t>Engage end users with requirements for design and functionality of online learning   management software needs.</w:t>
      </w:r>
    </w:p>
    <w:p w14:paraId="29FDDB93" w14:textId="77777777" w:rsidR="000D2DD4" w:rsidRPr="003E1013" w:rsidRDefault="000D2DD4" w:rsidP="000D2DD4">
      <w:pPr>
        <w:numPr>
          <w:ilvl w:val="0"/>
          <w:numId w:val="25"/>
        </w:numPr>
        <w:spacing w:after="0"/>
        <w:rPr>
          <w:rFonts w:cstheme="minorHAnsi"/>
        </w:rPr>
      </w:pPr>
      <w:r w:rsidRPr="003E1013">
        <w:rPr>
          <w:rFonts w:cstheme="minorHAnsi"/>
        </w:rPr>
        <w:t xml:space="preserve">Implemented Model-View-Controller (MVC) software architecture. </w:t>
      </w:r>
    </w:p>
    <w:p w14:paraId="0ADD59C4" w14:textId="77777777" w:rsidR="000D2DD4" w:rsidRPr="003E1013" w:rsidRDefault="000D2DD4" w:rsidP="000D2DD4">
      <w:pPr>
        <w:numPr>
          <w:ilvl w:val="0"/>
          <w:numId w:val="25"/>
        </w:numPr>
        <w:spacing w:after="0"/>
        <w:rPr>
          <w:rFonts w:cstheme="minorHAnsi"/>
        </w:rPr>
      </w:pPr>
      <w:r w:rsidRPr="003E1013">
        <w:rPr>
          <w:rFonts w:cstheme="minorHAnsi"/>
        </w:rPr>
        <w:t xml:space="preserve">Developed and maintained backend architecture using ASP.NET MVC 4.0 Framework, Visual Studio 2010 C#, MS Visio 2012, IBM </w:t>
      </w:r>
      <w:r w:rsidR="00B42F8E" w:rsidRPr="003E1013">
        <w:rPr>
          <w:rFonts w:cstheme="minorHAnsi"/>
        </w:rPr>
        <w:t>Infosphere</w:t>
      </w:r>
      <w:r w:rsidRPr="003E1013">
        <w:rPr>
          <w:rFonts w:cstheme="minorHAnsi"/>
        </w:rPr>
        <w:t xml:space="preserve"> Data Architect 7, SQL Developer 3.6, MSSQL Server2008 and SQL Server Management Studio.</w:t>
      </w:r>
    </w:p>
    <w:p w14:paraId="68C972FE" w14:textId="77777777" w:rsidR="000D2DD4" w:rsidRPr="003E1013" w:rsidRDefault="000D2DD4" w:rsidP="000D2DD4">
      <w:pPr>
        <w:numPr>
          <w:ilvl w:val="0"/>
          <w:numId w:val="25"/>
        </w:numPr>
        <w:spacing w:after="0"/>
        <w:rPr>
          <w:rFonts w:cstheme="minorHAnsi"/>
        </w:rPr>
      </w:pPr>
      <w:r w:rsidRPr="003E1013">
        <w:rPr>
          <w:rFonts w:cstheme="minorHAnsi"/>
        </w:rPr>
        <w:t xml:space="preserve">For cross platform solutions, developed and maintained backend architecture using MVC software architecture, NetBeans 7.3, Java EE, Java 7, IBM </w:t>
      </w:r>
      <w:r w:rsidR="00B42F8E" w:rsidRPr="003E1013">
        <w:rPr>
          <w:rFonts w:cstheme="minorHAnsi"/>
        </w:rPr>
        <w:t>Infosphere</w:t>
      </w:r>
      <w:r w:rsidRPr="003E1013">
        <w:rPr>
          <w:rFonts w:cstheme="minorHAnsi"/>
        </w:rPr>
        <w:t xml:space="preserve"> Data Architect 7, SQL Developer 3.6 and Oracle11g</w:t>
      </w:r>
    </w:p>
    <w:p w14:paraId="134D5C5C" w14:textId="77777777" w:rsidR="000D2DD4" w:rsidRPr="003E1013" w:rsidRDefault="000D2DD4" w:rsidP="000D2DD4">
      <w:pPr>
        <w:numPr>
          <w:ilvl w:val="0"/>
          <w:numId w:val="25"/>
        </w:numPr>
        <w:spacing w:after="0"/>
        <w:rPr>
          <w:rFonts w:cstheme="minorHAnsi"/>
        </w:rPr>
      </w:pPr>
      <w:r w:rsidRPr="003E1013">
        <w:rPr>
          <w:rFonts w:cstheme="minorHAnsi"/>
          <w:bCs/>
          <w:iCs/>
        </w:rPr>
        <w:t xml:space="preserve">Implemented design architecture, </w:t>
      </w:r>
      <w:r w:rsidRPr="003E1013">
        <w:rPr>
          <w:rFonts w:cstheme="minorHAnsi"/>
          <w:iCs/>
        </w:rPr>
        <w:t>using</w:t>
      </w:r>
      <w:r w:rsidRPr="003E1013">
        <w:rPr>
          <w:rFonts w:cstheme="minorHAnsi"/>
          <w:bCs/>
          <w:iCs/>
        </w:rPr>
        <w:t xml:space="preserve"> open source solution toolset Moodle</w:t>
      </w:r>
    </w:p>
    <w:p w14:paraId="19DCDFFC" w14:textId="77777777" w:rsidR="000D2DD4" w:rsidRPr="003E1013" w:rsidRDefault="000D2DD4" w:rsidP="000D2DD4">
      <w:pPr>
        <w:numPr>
          <w:ilvl w:val="0"/>
          <w:numId w:val="25"/>
        </w:numPr>
        <w:spacing w:after="0"/>
        <w:rPr>
          <w:rFonts w:cstheme="minorHAnsi"/>
        </w:rPr>
      </w:pPr>
      <w:r w:rsidRPr="003E1013">
        <w:rPr>
          <w:rFonts w:cstheme="minorHAnsi"/>
          <w:bCs/>
          <w:iCs/>
        </w:rPr>
        <w:t>(PHP 5.5, MSSQL, CSS, and HTML/XHTML).</w:t>
      </w:r>
    </w:p>
    <w:p w14:paraId="4989809E" w14:textId="77777777" w:rsidR="000D2DD4" w:rsidRPr="003E1013" w:rsidRDefault="000D2DD4" w:rsidP="000D2DD4">
      <w:pPr>
        <w:numPr>
          <w:ilvl w:val="0"/>
          <w:numId w:val="25"/>
        </w:numPr>
        <w:spacing w:after="0"/>
        <w:rPr>
          <w:rFonts w:cstheme="minorHAnsi"/>
        </w:rPr>
      </w:pPr>
      <w:r w:rsidRPr="003E1013">
        <w:rPr>
          <w:rFonts w:cstheme="minorHAnsi"/>
        </w:rPr>
        <w:t>Gathered requirements to create dashboards and reports.</w:t>
      </w:r>
    </w:p>
    <w:p w14:paraId="3B17FE79" w14:textId="77777777" w:rsidR="000D2DD4" w:rsidRPr="003E1013" w:rsidRDefault="000D2DD4" w:rsidP="000D2DD4">
      <w:pPr>
        <w:numPr>
          <w:ilvl w:val="0"/>
          <w:numId w:val="25"/>
        </w:numPr>
        <w:spacing w:after="0"/>
        <w:rPr>
          <w:rFonts w:cstheme="minorHAnsi"/>
        </w:rPr>
      </w:pPr>
      <w:r w:rsidRPr="003E1013">
        <w:rPr>
          <w:rFonts w:cstheme="minorHAnsi"/>
        </w:rPr>
        <w:t>Developed dashboards and reports to extend the functionality of current EA system.</w:t>
      </w:r>
    </w:p>
    <w:p w14:paraId="2A5EDF90" w14:textId="79A41D24" w:rsidR="000D2DD4" w:rsidRDefault="000D2DD4" w:rsidP="000D2DD4">
      <w:pPr>
        <w:numPr>
          <w:ilvl w:val="0"/>
          <w:numId w:val="25"/>
        </w:numPr>
        <w:spacing w:after="0"/>
        <w:rPr>
          <w:rFonts w:cstheme="minorHAnsi"/>
        </w:rPr>
      </w:pPr>
      <w:r w:rsidRPr="003E1013">
        <w:rPr>
          <w:rFonts w:cstheme="minorHAnsi"/>
        </w:rPr>
        <w:t>Demonstrate effective written and verbal communication skills with internal and external users.</w:t>
      </w:r>
    </w:p>
    <w:p w14:paraId="27FEF0FB" w14:textId="77777777" w:rsidR="00A5637F" w:rsidRPr="00A5637F" w:rsidRDefault="00A5637F" w:rsidP="00A5637F">
      <w:pPr>
        <w:spacing w:after="0"/>
        <w:ind w:left="720"/>
        <w:rPr>
          <w:rFonts w:cstheme="minorHAnsi"/>
        </w:rPr>
      </w:pPr>
    </w:p>
    <w:p w14:paraId="14B36012" w14:textId="77777777" w:rsidR="000D2DD4" w:rsidRPr="003E1013" w:rsidRDefault="000D2DD4" w:rsidP="005E27C4">
      <w:pPr>
        <w:spacing w:after="0"/>
        <w:rPr>
          <w:rFonts w:cstheme="minorHAnsi"/>
          <w:b/>
        </w:rPr>
      </w:pPr>
      <w:r w:rsidRPr="003E1013">
        <w:rPr>
          <w:rFonts w:cstheme="minorHAnsi"/>
          <w:b/>
        </w:rPr>
        <w:t>The J Baxter Group IT Consulting Firm - Alexandria, VA</w:t>
      </w:r>
      <w:r w:rsidRPr="003E1013">
        <w:rPr>
          <w:rFonts w:cstheme="minorHAnsi"/>
          <w:b/>
        </w:rPr>
        <w:tab/>
      </w:r>
      <w:r w:rsidRPr="003E1013">
        <w:rPr>
          <w:rFonts w:cstheme="minorHAnsi"/>
          <w:b/>
        </w:rPr>
        <w:tab/>
      </w:r>
      <w:r w:rsidRPr="003E1013">
        <w:rPr>
          <w:rFonts w:cstheme="minorHAnsi"/>
          <w:b/>
        </w:rPr>
        <w:tab/>
        <w:t xml:space="preserve">Apr 2009 – Dec 2010    </w:t>
      </w:r>
    </w:p>
    <w:p w14:paraId="40795454" w14:textId="77777777" w:rsidR="000D2DD4" w:rsidRPr="003E1013" w:rsidRDefault="000D2DD4" w:rsidP="005E27C4">
      <w:pPr>
        <w:spacing w:after="0"/>
        <w:rPr>
          <w:rFonts w:cstheme="minorHAnsi"/>
          <w:b/>
        </w:rPr>
      </w:pPr>
      <w:r w:rsidRPr="003E1013">
        <w:rPr>
          <w:rFonts w:cstheme="minorHAnsi"/>
          <w:b/>
        </w:rPr>
        <w:t>Software Developer / Web Developer, Industry: Information Technology</w:t>
      </w:r>
    </w:p>
    <w:p w14:paraId="09A4E06D" w14:textId="77777777" w:rsidR="000D2DD4" w:rsidRPr="003E1013" w:rsidRDefault="000D2DD4" w:rsidP="000D2DD4">
      <w:pPr>
        <w:numPr>
          <w:ilvl w:val="0"/>
          <w:numId w:val="25"/>
        </w:numPr>
        <w:spacing w:after="0"/>
        <w:rPr>
          <w:rFonts w:cstheme="minorHAnsi"/>
        </w:rPr>
      </w:pPr>
      <w:r w:rsidRPr="003E1013">
        <w:rPr>
          <w:rFonts w:cstheme="minorHAnsi"/>
        </w:rPr>
        <w:t xml:space="preserve">Develop business requirements for internal and external customers generated features from business needs provided by product management. </w:t>
      </w:r>
    </w:p>
    <w:p w14:paraId="15427B22" w14:textId="77777777" w:rsidR="000D2DD4" w:rsidRPr="003E1013" w:rsidRDefault="000D2DD4" w:rsidP="000D2DD4">
      <w:pPr>
        <w:numPr>
          <w:ilvl w:val="0"/>
          <w:numId w:val="25"/>
        </w:numPr>
        <w:spacing w:after="0"/>
        <w:rPr>
          <w:rFonts w:cstheme="minorHAnsi"/>
        </w:rPr>
      </w:pPr>
      <w:r w:rsidRPr="003E1013">
        <w:rPr>
          <w:rFonts w:cstheme="minorHAnsi"/>
        </w:rPr>
        <w:t xml:space="preserve">Collaborate with the product design engineer on user interface and user experience needs. </w:t>
      </w:r>
    </w:p>
    <w:p w14:paraId="327A9068" w14:textId="77777777" w:rsidR="000D2DD4" w:rsidRPr="003E1013" w:rsidRDefault="000D2DD4" w:rsidP="000D2DD4">
      <w:pPr>
        <w:numPr>
          <w:ilvl w:val="0"/>
          <w:numId w:val="25"/>
        </w:numPr>
        <w:spacing w:after="0"/>
        <w:rPr>
          <w:rFonts w:cstheme="minorHAnsi"/>
        </w:rPr>
      </w:pPr>
      <w:r w:rsidRPr="003E1013">
        <w:rPr>
          <w:rFonts w:cstheme="minorHAnsi"/>
        </w:rPr>
        <w:t>Acted as a Subject Matter Expert [SME] on product development team working with the team to document functional requirements and break them down into clearer user stories for the team to deliver.</w:t>
      </w:r>
    </w:p>
    <w:p w14:paraId="2302C372" w14:textId="77777777" w:rsidR="000D2DD4" w:rsidRPr="003E1013" w:rsidRDefault="000D2DD4" w:rsidP="000D2DD4">
      <w:pPr>
        <w:numPr>
          <w:ilvl w:val="0"/>
          <w:numId w:val="25"/>
        </w:numPr>
        <w:spacing w:after="0"/>
        <w:rPr>
          <w:rFonts w:cstheme="minorHAnsi"/>
        </w:rPr>
      </w:pPr>
      <w:r w:rsidRPr="003E1013">
        <w:rPr>
          <w:rFonts w:cstheme="minorHAnsi"/>
        </w:rPr>
        <w:lastRenderedPageBreak/>
        <w:t>Documented all web and software development requirements and processes.</w:t>
      </w:r>
    </w:p>
    <w:p w14:paraId="3C10A1D7" w14:textId="77777777" w:rsidR="000D2DD4" w:rsidRPr="003E1013" w:rsidRDefault="000D2DD4" w:rsidP="000D2DD4">
      <w:pPr>
        <w:numPr>
          <w:ilvl w:val="0"/>
          <w:numId w:val="25"/>
        </w:numPr>
        <w:spacing w:after="0"/>
        <w:rPr>
          <w:rFonts w:cstheme="minorHAnsi"/>
        </w:rPr>
      </w:pPr>
      <w:r w:rsidRPr="003E1013">
        <w:rPr>
          <w:rFonts w:cstheme="minorHAnsi"/>
        </w:rPr>
        <w:t>Drove development design from functional requirements and interfaced with and gathered requirements directly from clients.</w:t>
      </w:r>
    </w:p>
    <w:p w14:paraId="651D7C23" w14:textId="77777777" w:rsidR="000D2DD4" w:rsidRPr="003E1013" w:rsidRDefault="000D2DD4" w:rsidP="000D2DD4">
      <w:pPr>
        <w:numPr>
          <w:ilvl w:val="0"/>
          <w:numId w:val="25"/>
        </w:numPr>
        <w:spacing w:after="0"/>
        <w:rPr>
          <w:rFonts w:cstheme="minorHAnsi"/>
        </w:rPr>
      </w:pPr>
      <w:r w:rsidRPr="003E1013">
        <w:rPr>
          <w:rFonts w:cstheme="minorHAnsi"/>
        </w:rPr>
        <w:t>Implemented design architecture, developed backend using open source solution toolset (PHP 5.0, MySQL 5.0, Apache, Linux, Windows and MAC (i.e. LAMP, WAMP, MAMP), frontend development with CSS, HTML/XHTML, PHP 5.0.</w:t>
      </w:r>
    </w:p>
    <w:p w14:paraId="37302C0C" w14:textId="77777777" w:rsidR="000D2DD4" w:rsidRPr="003E1013" w:rsidRDefault="000D2DD4" w:rsidP="000D2DD4">
      <w:pPr>
        <w:numPr>
          <w:ilvl w:val="0"/>
          <w:numId w:val="25"/>
        </w:numPr>
        <w:spacing w:after="0"/>
        <w:rPr>
          <w:rFonts w:cstheme="minorHAnsi"/>
        </w:rPr>
      </w:pPr>
      <w:r w:rsidRPr="003E1013">
        <w:rPr>
          <w:rFonts w:cstheme="minorHAnsi"/>
        </w:rPr>
        <w:t>Demonstrate effective written and verbal communication skills with internal and external users.</w:t>
      </w:r>
    </w:p>
    <w:p w14:paraId="4E16A053" w14:textId="77777777" w:rsidR="000D2DD4" w:rsidRPr="003E1013" w:rsidRDefault="000D2DD4" w:rsidP="000D2DD4">
      <w:pPr>
        <w:numPr>
          <w:ilvl w:val="0"/>
          <w:numId w:val="25"/>
        </w:numPr>
        <w:spacing w:after="0"/>
        <w:rPr>
          <w:rFonts w:cstheme="minorHAnsi"/>
        </w:rPr>
      </w:pPr>
      <w:r w:rsidRPr="003E1013">
        <w:rPr>
          <w:rFonts w:cstheme="minorHAnsi"/>
        </w:rPr>
        <w:t>Created Java and .Net based enterprise applications.</w:t>
      </w:r>
    </w:p>
    <w:p w14:paraId="134A8B71" w14:textId="5ACE1190" w:rsidR="005E27C4" w:rsidRPr="00EB7A0F" w:rsidRDefault="000D2DD4" w:rsidP="000D2DD4">
      <w:pPr>
        <w:numPr>
          <w:ilvl w:val="0"/>
          <w:numId w:val="25"/>
        </w:numPr>
        <w:spacing w:after="0"/>
        <w:rPr>
          <w:rFonts w:cstheme="minorHAnsi"/>
        </w:rPr>
      </w:pPr>
      <w:r w:rsidRPr="003E1013">
        <w:rPr>
          <w:rFonts w:cstheme="minorHAnsi"/>
        </w:rPr>
        <w:t>Follow established documentation and project execution procedures.</w:t>
      </w:r>
    </w:p>
    <w:p w14:paraId="2DD43562" w14:textId="77777777" w:rsidR="000D2DD4" w:rsidRPr="003E1013" w:rsidRDefault="000D2DD4" w:rsidP="005E27C4">
      <w:pPr>
        <w:spacing w:after="0"/>
        <w:rPr>
          <w:rFonts w:cstheme="minorHAnsi"/>
          <w:b/>
        </w:rPr>
      </w:pPr>
      <w:r w:rsidRPr="003E1013">
        <w:rPr>
          <w:rFonts w:cstheme="minorHAnsi"/>
          <w:b/>
        </w:rPr>
        <w:t>Time Warner Cable - Herndon, VA</w:t>
      </w:r>
      <w:r w:rsidRPr="003E1013">
        <w:rPr>
          <w:rFonts w:cstheme="minorHAnsi"/>
          <w:b/>
        </w:rPr>
        <w:tab/>
      </w:r>
      <w:r w:rsidRPr="003E1013">
        <w:rPr>
          <w:rFonts w:cstheme="minorHAnsi"/>
          <w:b/>
        </w:rPr>
        <w:tab/>
      </w:r>
      <w:r w:rsidRPr="003E1013">
        <w:rPr>
          <w:rFonts w:cstheme="minorHAnsi"/>
          <w:b/>
        </w:rPr>
        <w:tab/>
      </w:r>
      <w:r w:rsidRPr="003E1013">
        <w:rPr>
          <w:rFonts w:cstheme="minorHAnsi"/>
          <w:b/>
        </w:rPr>
        <w:tab/>
      </w:r>
      <w:r w:rsidRPr="003E1013">
        <w:rPr>
          <w:rFonts w:cstheme="minorHAnsi"/>
          <w:b/>
        </w:rPr>
        <w:tab/>
      </w:r>
      <w:r w:rsidRPr="003E1013">
        <w:rPr>
          <w:rFonts w:cstheme="minorHAnsi"/>
          <w:b/>
        </w:rPr>
        <w:tab/>
        <w:t>Jun 2005 – Mar 2009</w:t>
      </w:r>
    </w:p>
    <w:p w14:paraId="4110C772" w14:textId="77777777" w:rsidR="000D2DD4" w:rsidRPr="003E1013" w:rsidRDefault="000D2DD4" w:rsidP="005E27C4">
      <w:pPr>
        <w:spacing w:after="0"/>
        <w:rPr>
          <w:rFonts w:cstheme="minorHAnsi"/>
          <w:b/>
        </w:rPr>
      </w:pPr>
      <w:r w:rsidRPr="003E1013">
        <w:rPr>
          <w:rFonts w:cstheme="minorHAnsi"/>
          <w:b/>
        </w:rPr>
        <w:t>Business Analyst / System Developer, Industry: Telecommunications</w:t>
      </w:r>
    </w:p>
    <w:p w14:paraId="3BC027E5" w14:textId="77777777" w:rsidR="000D2DD4" w:rsidRPr="003E1013" w:rsidRDefault="000D2DD4" w:rsidP="000D2DD4">
      <w:pPr>
        <w:numPr>
          <w:ilvl w:val="0"/>
          <w:numId w:val="26"/>
        </w:numPr>
        <w:spacing w:after="0"/>
        <w:rPr>
          <w:rFonts w:cstheme="minorHAnsi"/>
        </w:rPr>
      </w:pPr>
      <w:r w:rsidRPr="003E1013">
        <w:rPr>
          <w:rFonts w:cstheme="minorHAnsi"/>
        </w:rPr>
        <w:t xml:space="preserve">Ensured all new projects integrated seamlessly into the Network Operation Center. </w:t>
      </w:r>
    </w:p>
    <w:p w14:paraId="55C760F8" w14:textId="77777777" w:rsidR="000D2DD4" w:rsidRPr="003E1013" w:rsidRDefault="000D2DD4" w:rsidP="000D2DD4">
      <w:pPr>
        <w:numPr>
          <w:ilvl w:val="0"/>
          <w:numId w:val="26"/>
        </w:numPr>
        <w:spacing w:after="0"/>
        <w:rPr>
          <w:rFonts w:cstheme="minorHAnsi"/>
        </w:rPr>
      </w:pPr>
      <w:r w:rsidRPr="003E1013">
        <w:rPr>
          <w:rFonts w:cstheme="minorHAnsi"/>
        </w:rPr>
        <w:t>Created Business process models, Key Performance Indicator Reports (KPI), Technical Support Documentation, Case Analysis Reports, Service Request Documentation, and System Request Proposals and built advanced reports using PL/SQL queries from Oracle9 DMBS and Crystal Reports 8.5.</w:t>
      </w:r>
    </w:p>
    <w:p w14:paraId="5CDFEFB2" w14:textId="77777777" w:rsidR="000D2DD4" w:rsidRPr="003E1013" w:rsidRDefault="000D2DD4" w:rsidP="000D2DD4">
      <w:pPr>
        <w:numPr>
          <w:ilvl w:val="0"/>
          <w:numId w:val="26"/>
        </w:numPr>
        <w:spacing w:after="0"/>
        <w:rPr>
          <w:rFonts w:cstheme="minorHAnsi"/>
        </w:rPr>
      </w:pPr>
      <w:r w:rsidRPr="003E1013">
        <w:rPr>
          <w:rFonts w:cstheme="minorHAnsi"/>
        </w:rPr>
        <w:t>Interacted with the Advanced Technology Group’s Regional, Divisional and Corporate staff at all levels.</w:t>
      </w:r>
    </w:p>
    <w:p w14:paraId="15FB6532" w14:textId="77777777" w:rsidR="000D2DD4" w:rsidRPr="003E1013" w:rsidRDefault="000D2DD4" w:rsidP="000D2DD4">
      <w:pPr>
        <w:numPr>
          <w:ilvl w:val="0"/>
          <w:numId w:val="26"/>
        </w:numPr>
        <w:spacing w:after="0"/>
        <w:rPr>
          <w:rFonts w:cstheme="minorHAnsi"/>
        </w:rPr>
      </w:pPr>
      <w:r w:rsidRPr="003E1013">
        <w:rPr>
          <w:rFonts w:cstheme="minorHAnsi"/>
        </w:rPr>
        <w:t>Increased process information accuracy by 40% by creating Key Performance Indicator reports, which gave senior management the ability to improve workflow processes.</w:t>
      </w:r>
    </w:p>
    <w:p w14:paraId="6865E75C" w14:textId="77777777" w:rsidR="000D2DD4" w:rsidRPr="003E1013" w:rsidRDefault="000D2DD4" w:rsidP="000D2DD4">
      <w:pPr>
        <w:numPr>
          <w:ilvl w:val="0"/>
          <w:numId w:val="26"/>
        </w:numPr>
        <w:spacing w:after="0"/>
        <w:rPr>
          <w:rFonts w:cstheme="minorHAnsi"/>
        </w:rPr>
      </w:pPr>
      <w:r w:rsidRPr="003E1013">
        <w:rPr>
          <w:rFonts w:cstheme="minorHAnsi"/>
        </w:rPr>
        <w:t>Developed a quality assurance information system.</w:t>
      </w:r>
    </w:p>
    <w:p w14:paraId="2869971B" w14:textId="77777777" w:rsidR="000D2DD4" w:rsidRPr="003E1013" w:rsidRDefault="000D2DD4" w:rsidP="000D2DD4">
      <w:pPr>
        <w:numPr>
          <w:ilvl w:val="0"/>
          <w:numId w:val="26"/>
        </w:numPr>
        <w:spacing w:after="0"/>
        <w:rPr>
          <w:rFonts w:cstheme="minorHAnsi"/>
        </w:rPr>
      </w:pPr>
      <w:r w:rsidRPr="003E1013">
        <w:rPr>
          <w:rFonts w:cstheme="minorHAnsi"/>
        </w:rPr>
        <w:t>Configured, deployed and maintained MS SQL 2008R2.</w:t>
      </w:r>
    </w:p>
    <w:p w14:paraId="75D6A2C0" w14:textId="77777777" w:rsidR="000D2DD4" w:rsidRPr="003E1013" w:rsidRDefault="000D2DD4" w:rsidP="000D2DD4">
      <w:pPr>
        <w:numPr>
          <w:ilvl w:val="0"/>
          <w:numId w:val="26"/>
        </w:numPr>
        <w:spacing w:after="0"/>
        <w:rPr>
          <w:rFonts w:cstheme="minorHAnsi"/>
        </w:rPr>
      </w:pPr>
      <w:r w:rsidRPr="003E1013">
        <w:rPr>
          <w:rFonts w:cstheme="minorHAnsi"/>
        </w:rPr>
        <w:t>Migrated data from data sources to centralized SQL Server 2008R2 database using SQL Integration Services.</w:t>
      </w:r>
    </w:p>
    <w:p w14:paraId="462E8594" w14:textId="77777777" w:rsidR="000D2DD4" w:rsidRPr="003E1013" w:rsidRDefault="000D2DD4" w:rsidP="000D2DD4">
      <w:pPr>
        <w:numPr>
          <w:ilvl w:val="0"/>
          <w:numId w:val="26"/>
        </w:numPr>
        <w:spacing w:after="0"/>
        <w:rPr>
          <w:rFonts w:cstheme="minorHAnsi"/>
        </w:rPr>
      </w:pPr>
      <w:r w:rsidRPr="003E1013">
        <w:rPr>
          <w:rFonts w:cstheme="minorHAnsi"/>
        </w:rPr>
        <w:t>Extract, transformed and load data to centralized SQL Server using OLEDB providers form existing data sources.</w:t>
      </w:r>
    </w:p>
    <w:p w14:paraId="01C752EA" w14:textId="77777777" w:rsidR="000D2DD4" w:rsidRPr="003E1013" w:rsidRDefault="000D2DD4" w:rsidP="000D2DD4">
      <w:pPr>
        <w:numPr>
          <w:ilvl w:val="0"/>
          <w:numId w:val="26"/>
        </w:numPr>
        <w:spacing w:after="0"/>
        <w:rPr>
          <w:rFonts w:cstheme="minorHAnsi"/>
        </w:rPr>
      </w:pPr>
      <w:r w:rsidRPr="003E1013">
        <w:rPr>
          <w:rFonts w:cstheme="minorHAnsi"/>
        </w:rPr>
        <w:t>Wrote Stored Procedures and Views for Dynamic T-SQL used in ETL.</w:t>
      </w:r>
    </w:p>
    <w:p w14:paraId="4D811DE2" w14:textId="2E99A61C" w:rsidR="000D2DD4" w:rsidRPr="00EB7A0F" w:rsidRDefault="000D2DD4" w:rsidP="000D2DD4">
      <w:pPr>
        <w:numPr>
          <w:ilvl w:val="0"/>
          <w:numId w:val="26"/>
        </w:numPr>
        <w:spacing w:after="0"/>
        <w:rPr>
          <w:rFonts w:cstheme="minorHAnsi"/>
        </w:rPr>
      </w:pPr>
      <w:r w:rsidRPr="003E1013">
        <w:rPr>
          <w:rFonts w:cstheme="minorHAnsi"/>
        </w:rPr>
        <w:t>Demonstrate effective written and verbal communication skills with internal and external users.</w:t>
      </w:r>
    </w:p>
    <w:p w14:paraId="6D645638" w14:textId="77777777" w:rsidR="000D2DD4" w:rsidRPr="003E1013" w:rsidRDefault="000D2DD4" w:rsidP="000D2DD4">
      <w:pPr>
        <w:rPr>
          <w:rFonts w:cstheme="minorHAnsi"/>
          <w:b/>
        </w:rPr>
      </w:pPr>
      <w:r w:rsidRPr="003E1013">
        <w:rPr>
          <w:rFonts w:cstheme="minorHAnsi"/>
          <w:b/>
        </w:rPr>
        <w:t>Voice Network Engineer, Industry: Telecommunications</w:t>
      </w:r>
    </w:p>
    <w:p w14:paraId="3D4C8A7F" w14:textId="77777777" w:rsidR="000D2DD4" w:rsidRPr="003E1013" w:rsidRDefault="000D2DD4" w:rsidP="000D2DD4">
      <w:pPr>
        <w:numPr>
          <w:ilvl w:val="0"/>
          <w:numId w:val="27"/>
        </w:numPr>
        <w:spacing w:after="0"/>
        <w:rPr>
          <w:rFonts w:cstheme="minorHAnsi"/>
        </w:rPr>
      </w:pPr>
      <w:r w:rsidRPr="003E1013">
        <w:rPr>
          <w:rFonts w:cstheme="minorHAnsi"/>
        </w:rPr>
        <w:t xml:space="preserve">Supported Time Warner Cable’s Voice over Internet Protocol Network. </w:t>
      </w:r>
    </w:p>
    <w:p w14:paraId="3C69F032" w14:textId="77777777" w:rsidR="000D2DD4" w:rsidRPr="003E1013" w:rsidRDefault="000D2DD4" w:rsidP="000D2DD4">
      <w:pPr>
        <w:numPr>
          <w:ilvl w:val="0"/>
          <w:numId w:val="27"/>
        </w:numPr>
        <w:spacing w:after="0"/>
        <w:rPr>
          <w:rFonts w:cstheme="minorHAnsi"/>
        </w:rPr>
      </w:pPr>
      <w:r w:rsidRPr="003E1013">
        <w:rPr>
          <w:rFonts w:cstheme="minorHAnsi"/>
        </w:rPr>
        <w:t xml:space="preserve">Resolved issues relating to call routing, translation, call quality, and various chronic user problems. </w:t>
      </w:r>
    </w:p>
    <w:p w14:paraId="473081A2" w14:textId="77777777" w:rsidR="000D2DD4" w:rsidRPr="003E1013" w:rsidRDefault="000D2DD4" w:rsidP="000D2DD4">
      <w:pPr>
        <w:numPr>
          <w:ilvl w:val="0"/>
          <w:numId w:val="27"/>
        </w:numPr>
        <w:spacing w:after="0"/>
        <w:rPr>
          <w:rFonts w:cstheme="minorHAnsi"/>
        </w:rPr>
      </w:pPr>
      <w:r w:rsidRPr="003E1013">
        <w:rPr>
          <w:rFonts w:cstheme="minorHAnsi"/>
        </w:rPr>
        <w:t>Troubleshot wide area network device interfaces such as POS, SRP, ATM, and OC links.</w:t>
      </w:r>
    </w:p>
    <w:p w14:paraId="2AEA0B08" w14:textId="77777777" w:rsidR="000D2DD4" w:rsidRPr="003E1013" w:rsidRDefault="000D2DD4" w:rsidP="000D2DD4">
      <w:pPr>
        <w:numPr>
          <w:ilvl w:val="0"/>
          <w:numId w:val="27"/>
        </w:numPr>
        <w:spacing w:after="0"/>
        <w:rPr>
          <w:rFonts w:cstheme="minorHAnsi"/>
        </w:rPr>
      </w:pPr>
      <w:r w:rsidRPr="003E1013">
        <w:rPr>
          <w:rFonts w:cstheme="minorHAnsi"/>
        </w:rPr>
        <w:t>Increased the service availability for Voice devices in the VOIP network, which helped Time Warner Cable meet the Service Level Agreement (SLA) goal of 99.98% for the Federal Communication Commission (FCC).</w:t>
      </w:r>
    </w:p>
    <w:p w14:paraId="30DD0A63" w14:textId="1003A711" w:rsidR="000D2DD4" w:rsidRPr="00EB7A0F" w:rsidRDefault="000D2DD4" w:rsidP="00EB7A0F">
      <w:pPr>
        <w:numPr>
          <w:ilvl w:val="0"/>
          <w:numId w:val="27"/>
        </w:numPr>
        <w:spacing w:after="0"/>
        <w:rPr>
          <w:rFonts w:cstheme="minorHAnsi"/>
        </w:rPr>
      </w:pPr>
      <w:r w:rsidRPr="003E1013">
        <w:rPr>
          <w:rFonts w:cstheme="minorHAnsi"/>
        </w:rPr>
        <w:t xml:space="preserve">Decreased Time Warner Cable’s new hire learning curve by 70% by developing a technical troubleshooting manual to assist the training department in training new hires. </w:t>
      </w:r>
    </w:p>
    <w:p w14:paraId="2AE43C3A" w14:textId="01119790" w:rsidR="000D2DD4" w:rsidRDefault="00675738" w:rsidP="000D2DD4">
      <w:pPr>
        <w:pStyle w:val="Heading1"/>
      </w:pPr>
      <w:sdt>
        <w:sdtPr>
          <w:alias w:val="Education:"/>
          <w:tag w:val="Education:"/>
          <w:id w:val="807127995"/>
          <w:placeholder>
            <w:docPart w:val="2DEC46C7C035436D9C9B91908920B861"/>
          </w:placeholder>
          <w:temporary/>
          <w:showingPlcHdr/>
          <w15:appearance w15:val="hidden"/>
        </w:sdtPr>
        <w:sdtEndPr/>
        <w:sdtContent>
          <w:r w:rsidR="000D2DD4">
            <w:t>Education</w:t>
          </w:r>
        </w:sdtContent>
      </w:sdt>
    </w:p>
    <w:p w14:paraId="1AF00CFD" w14:textId="77777777" w:rsidR="0007086F" w:rsidRDefault="0007086F" w:rsidP="000D2DD4">
      <w:pPr>
        <w:pStyle w:val="Heading1"/>
      </w:pPr>
    </w:p>
    <w:p w14:paraId="60F7E4CA" w14:textId="21381F32" w:rsidR="0007086F" w:rsidRPr="0007086F" w:rsidRDefault="0007086F" w:rsidP="000D2DD4">
      <w:pPr>
        <w:rPr>
          <w:rFonts w:cstheme="minorHAnsi"/>
          <w:b/>
          <w:bCs/>
        </w:rPr>
      </w:pPr>
      <w:r>
        <w:rPr>
          <w:rFonts w:cstheme="minorHAnsi"/>
          <w:b/>
          <w:bCs/>
        </w:rPr>
        <w:t>M</w:t>
      </w:r>
      <w:r>
        <w:rPr>
          <w:rFonts w:cstheme="minorHAnsi"/>
          <w:b/>
          <w:bCs/>
        </w:rPr>
        <w:t>.Sc. Computer Science The College of William &amp; Mary, Williamsburg, VA</w:t>
      </w:r>
    </w:p>
    <w:p w14:paraId="10E742C2" w14:textId="1BDF4F74" w:rsidR="000D2DD4" w:rsidRPr="003E1013" w:rsidRDefault="0007086F" w:rsidP="000D2DD4">
      <w:pPr>
        <w:rPr>
          <w:rFonts w:cstheme="minorHAnsi"/>
          <w:b/>
          <w:bCs/>
          <w:iCs/>
        </w:rPr>
      </w:pPr>
      <w:r>
        <w:rPr>
          <w:rFonts w:cstheme="minorHAnsi"/>
          <w:b/>
          <w:bCs/>
          <w:iCs/>
        </w:rPr>
        <w:t>Postgraduate Certificate in</w:t>
      </w:r>
      <w:r w:rsidR="000D2DD4" w:rsidRPr="003E1013">
        <w:rPr>
          <w:rFonts w:cstheme="minorHAnsi"/>
          <w:b/>
          <w:bCs/>
          <w:iCs/>
        </w:rPr>
        <w:t xml:space="preserve"> Information System Walden University, Minneapolis, MS</w:t>
      </w:r>
    </w:p>
    <w:p w14:paraId="12F8BD1C" w14:textId="2E84BB13" w:rsidR="000D2DD4" w:rsidRDefault="000D2DD4" w:rsidP="000D2DD4">
      <w:pPr>
        <w:rPr>
          <w:rFonts w:cstheme="minorHAnsi"/>
          <w:b/>
          <w:bCs/>
        </w:rPr>
      </w:pPr>
      <w:r w:rsidRPr="003E1013">
        <w:rPr>
          <w:rFonts w:cstheme="minorHAnsi"/>
          <w:b/>
        </w:rPr>
        <w:t xml:space="preserve">B.Sc. Software Engineering </w:t>
      </w:r>
      <w:r w:rsidRPr="003E1013">
        <w:rPr>
          <w:rFonts w:cstheme="minorHAnsi"/>
          <w:b/>
          <w:bCs/>
        </w:rPr>
        <w:t>University of Phoenix, Phoenix, AZ</w:t>
      </w:r>
    </w:p>
    <w:p w14:paraId="350981BF" w14:textId="40AE940F" w:rsidR="00EB7A0F" w:rsidRDefault="00EB7A0F" w:rsidP="000D2DD4">
      <w:pPr>
        <w:rPr>
          <w:rFonts w:cstheme="minorHAnsi"/>
          <w:b/>
          <w:bCs/>
        </w:rPr>
      </w:pPr>
      <w:r>
        <w:rPr>
          <w:rFonts w:cstheme="minorHAnsi"/>
          <w:b/>
          <w:bCs/>
        </w:rPr>
        <w:t>A.Sc. Computer Science The College of William &amp; Mary, Williamsburg, VA</w:t>
      </w:r>
    </w:p>
    <w:p w14:paraId="14AB1262" w14:textId="77777777" w:rsidR="00EB7A0F" w:rsidRPr="000D2DD4" w:rsidRDefault="00EB7A0F" w:rsidP="000D2DD4">
      <w:pPr>
        <w:rPr>
          <w:rFonts w:cstheme="minorHAnsi"/>
          <w:b/>
        </w:rPr>
      </w:pPr>
    </w:p>
    <w:p w14:paraId="6B7B8A39" w14:textId="77777777" w:rsidR="001B29CF" w:rsidRPr="001B29CF" w:rsidRDefault="001B29CF" w:rsidP="001B29CF">
      <w:pPr>
        <w:pStyle w:val="ListBullet"/>
      </w:pPr>
    </w:p>
    <w:sectPr w:rsidR="001B29CF" w:rsidRPr="001B29CF" w:rsidSect="00617B26">
      <w:footerReference w:type="default" r:id="rId11"/>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B4463" w14:textId="77777777" w:rsidR="00675738" w:rsidRDefault="00675738">
      <w:pPr>
        <w:spacing w:after="0"/>
      </w:pPr>
      <w:r>
        <w:separator/>
      </w:r>
    </w:p>
  </w:endnote>
  <w:endnote w:type="continuationSeparator" w:id="0">
    <w:p w14:paraId="07146F96" w14:textId="77777777" w:rsidR="00675738" w:rsidRDefault="006757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84D31"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D1C5C" w14:textId="77777777" w:rsidR="00675738" w:rsidRDefault="00675738">
      <w:pPr>
        <w:spacing w:after="0"/>
      </w:pPr>
      <w:r>
        <w:separator/>
      </w:r>
    </w:p>
  </w:footnote>
  <w:footnote w:type="continuationSeparator" w:id="0">
    <w:p w14:paraId="244F61F4" w14:textId="77777777" w:rsidR="00675738" w:rsidRDefault="0067573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6AF1ECB"/>
    <w:multiLevelType w:val="hybridMultilevel"/>
    <w:tmpl w:val="2770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7A4673"/>
    <w:multiLevelType w:val="hybridMultilevel"/>
    <w:tmpl w:val="F0AC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336399"/>
    <w:multiLevelType w:val="hybridMultilevel"/>
    <w:tmpl w:val="531C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A801D6"/>
    <w:multiLevelType w:val="hybridMultilevel"/>
    <w:tmpl w:val="3C84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D86E20"/>
    <w:multiLevelType w:val="hybridMultilevel"/>
    <w:tmpl w:val="473C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15:restartNumberingAfterBreak="0">
    <w:nsid w:val="70D7379B"/>
    <w:multiLevelType w:val="hybridMultilevel"/>
    <w:tmpl w:val="D0EC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3FA2163"/>
    <w:multiLevelType w:val="hybridMultilevel"/>
    <w:tmpl w:val="FD4C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6"/>
  </w:num>
  <w:num w:numId="15">
    <w:abstractNumId w:val="20"/>
  </w:num>
  <w:num w:numId="16">
    <w:abstractNumId w:val="13"/>
  </w:num>
  <w:num w:numId="17">
    <w:abstractNumId w:val="18"/>
  </w:num>
  <w:num w:numId="18">
    <w:abstractNumId w:val="11"/>
  </w:num>
  <w:num w:numId="19">
    <w:abstractNumId w:val="25"/>
  </w:num>
  <w:num w:numId="20">
    <w:abstractNumId w:val="21"/>
  </w:num>
  <w:num w:numId="21">
    <w:abstractNumId w:val="12"/>
  </w:num>
  <w:num w:numId="22">
    <w:abstractNumId w:val="17"/>
  </w:num>
  <w:num w:numId="23">
    <w:abstractNumId w:val="23"/>
  </w:num>
  <w:num w:numId="24">
    <w:abstractNumId w:val="15"/>
  </w:num>
  <w:num w:numId="25">
    <w:abstractNumId w:val="22"/>
  </w:num>
  <w:num w:numId="26">
    <w:abstractNumId w:val="14"/>
  </w:num>
  <w:num w:numId="27">
    <w:abstractNumId w:val="19"/>
  </w:num>
  <w:num w:numId="28">
    <w:abstractNumId w:val="10"/>
  </w:num>
  <w:num w:numId="29">
    <w:abstractNumId w:val="2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D4"/>
    <w:rsid w:val="0007086F"/>
    <w:rsid w:val="000A4F59"/>
    <w:rsid w:val="000C7A1A"/>
    <w:rsid w:val="000D2DD4"/>
    <w:rsid w:val="00141A4C"/>
    <w:rsid w:val="0018077B"/>
    <w:rsid w:val="001B29CF"/>
    <w:rsid w:val="0028220F"/>
    <w:rsid w:val="002E292D"/>
    <w:rsid w:val="00356C14"/>
    <w:rsid w:val="004338E8"/>
    <w:rsid w:val="005E27C4"/>
    <w:rsid w:val="00603875"/>
    <w:rsid w:val="00617B26"/>
    <w:rsid w:val="006270A9"/>
    <w:rsid w:val="00675738"/>
    <w:rsid w:val="00675956"/>
    <w:rsid w:val="00681034"/>
    <w:rsid w:val="006C24E7"/>
    <w:rsid w:val="006D5792"/>
    <w:rsid w:val="00816216"/>
    <w:rsid w:val="0087734B"/>
    <w:rsid w:val="00903096"/>
    <w:rsid w:val="009D5933"/>
    <w:rsid w:val="00A5637F"/>
    <w:rsid w:val="00A80909"/>
    <w:rsid w:val="00B42F8E"/>
    <w:rsid w:val="00B451A4"/>
    <w:rsid w:val="00BD768D"/>
    <w:rsid w:val="00C61F8E"/>
    <w:rsid w:val="00CC76D1"/>
    <w:rsid w:val="00D20F4D"/>
    <w:rsid w:val="00D97EA9"/>
    <w:rsid w:val="00E70168"/>
    <w:rsid w:val="00E83E4B"/>
    <w:rsid w:val="00EB0769"/>
    <w:rsid w:val="00EB7A0F"/>
    <w:rsid w:val="00F15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28C79"/>
  <w15:chartTrackingRefBased/>
  <w15:docId w15:val="{89469605-9B60-47B5-B7A2-9852C292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374C80"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4A66AC" w:themeColor="accent1"/>
      </w:pBdr>
      <w:spacing w:after="120"/>
      <w:contextualSpacing/>
    </w:pPr>
    <w:rPr>
      <w:rFonts w:asciiTheme="majorHAnsi" w:eastAsiaTheme="majorEastAsia" w:hAnsiTheme="majorHAnsi" w:cstheme="majorBidi"/>
      <w:color w:val="374C80"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374C80" w:themeColor="accent1" w:themeShade="BF"/>
      <w:kern w:val="28"/>
      <w:sz w:val="56"/>
    </w:rPr>
  </w:style>
  <w:style w:type="character" w:styleId="PlaceholderText">
    <w:name w:val="Placeholder Text"/>
    <w:basedOn w:val="DefaultParagraphFont"/>
    <w:uiPriority w:val="99"/>
    <w:semiHidden/>
    <w:rsid w:val="00E83E4B"/>
    <w:rPr>
      <w:color w:val="1B1D3D"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374C80" w:themeColor="accent1" w:themeShade="BF"/>
    </w:rPr>
  </w:style>
  <w:style w:type="character" w:customStyle="1" w:styleId="FooterChar">
    <w:name w:val="Footer Char"/>
    <w:basedOn w:val="DefaultParagraphFont"/>
    <w:link w:val="Footer"/>
    <w:uiPriority w:val="99"/>
    <w:rsid w:val="00681034"/>
    <w:rPr>
      <w:color w:val="374C80"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374C80"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374C80" w:themeColor="accent1" w:themeShade="BF"/>
    </w:rPr>
  </w:style>
  <w:style w:type="character" w:styleId="IntenseReference">
    <w:name w:val="Intense Reference"/>
    <w:basedOn w:val="DefaultParagraphFont"/>
    <w:uiPriority w:val="32"/>
    <w:semiHidden/>
    <w:unhideWhenUsed/>
    <w:qFormat/>
    <w:rPr>
      <w:b/>
      <w:bCs/>
      <w:caps w:val="0"/>
      <w:smallCaps/>
      <w:color w:val="374C80"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374C80" w:themeColor="accent1" w:themeShade="BF"/>
        <w:bottom w:val="single" w:sz="4" w:space="10" w:color="374C80" w:themeColor="accent1" w:themeShade="BF"/>
      </w:pBdr>
      <w:spacing w:before="360" w:after="360"/>
      <w:ind w:left="864" w:right="864"/>
      <w:jc w:val="center"/>
    </w:pPr>
    <w:rPr>
      <w:i/>
      <w:iCs/>
      <w:color w:val="374C80" w:themeColor="accent1" w:themeShade="BF"/>
    </w:rPr>
  </w:style>
  <w:style w:type="character" w:customStyle="1" w:styleId="IntenseQuoteChar">
    <w:name w:val="Intense Quote Char"/>
    <w:basedOn w:val="DefaultParagraphFont"/>
    <w:link w:val="IntenseQuote"/>
    <w:uiPriority w:val="30"/>
    <w:semiHidden/>
    <w:rPr>
      <w:i/>
      <w:iCs/>
      <w:color w:val="374C80"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417A84" w:themeColor="accent5" w:themeShade="BF"/>
      <w:u w:val="single"/>
    </w:rPr>
  </w:style>
  <w:style w:type="character" w:styleId="Hyperlink">
    <w:name w:val="Hyperlink"/>
    <w:basedOn w:val="DefaultParagraphFont"/>
    <w:uiPriority w:val="99"/>
    <w:unhideWhenUsed/>
    <w:rsid w:val="00E83E4B"/>
    <w:rPr>
      <w:color w:val="374C80"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4A66AC" w:themeColor="accent1"/>
        <w:left w:val="single" w:sz="2" w:space="10" w:color="4A66AC" w:themeColor="accent1"/>
        <w:bottom w:val="single" w:sz="2" w:space="10" w:color="4A66AC" w:themeColor="accent1"/>
        <w:right w:val="single" w:sz="2" w:space="10" w:color="4A66AC" w:themeColor="accent1"/>
      </w:pBdr>
      <w:ind w:left="1152" w:right="1152"/>
    </w:pPr>
    <w:rPr>
      <w:i/>
      <w:iCs/>
      <w:color w:val="374C80"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242852"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link w:val="ListParagraphChar"/>
    <w:uiPriority w:val="34"/>
    <w:qFormat/>
    <w:rsid w:val="000D2DD4"/>
    <w:pPr>
      <w:spacing w:after="0"/>
      <w:ind w:left="720"/>
      <w:contextualSpacing/>
    </w:pPr>
    <w:rPr>
      <w:rFonts w:ascii="Times New Roman" w:eastAsia="Times New Roman" w:hAnsi="Times New Roman" w:cs="Times New Roman"/>
      <w:color w:val="auto"/>
      <w:sz w:val="24"/>
      <w:szCs w:val="24"/>
      <w:lang w:eastAsia="en-US"/>
    </w:rPr>
  </w:style>
  <w:style w:type="character" w:customStyle="1" w:styleId="ListParagraphChar">
    <w:name w:val="List Paragraph Char"/>
    <w:basedOn w:val="DefaultParagraphFont"/>
    <w:link w:val="ListParagraph"/>
    <w:uiPriority w:val="34"/>
    <w:rsid w:val="000D2DD4"/>
    <w:rPr>
      <w:rFonts w:ascii="Times New Roman" w:eastAsia="Times New Roman" w:hAnsi="Times New Roman" w:cs="Times New Roman"/>
      <w:color w:val="auto"/>
      <w:sz w:val="24"/>
      <w:szCs w:val="24"/>
      <w:lang w:eastAsia="en-US"/>
    </w:rPr>
  </w:style>
  <w:style w:type="character" w:styleId="UnresolvedMention">
    <w:name w:val="Unresolved Mention"/>
    <w:basedOn w:val="DefaultParagraphFont"/>
    <w:uiPriority w:val="99"/>
    <w:semiHidden/>
    <w:unhideWhenUsed/>
    <w:rsid w:val="005E2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47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rold.Baxter@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jerroldbaxter.github.io/" TargetMode="External"/><Relationship Id="rId4" Type="http://schemas.openxmlformats.org/officeDocument/2006/relationships/settings" Target="settings.xml"/><Relationship Id="rId9" Type="http://schemas.openxmlformats.org/officeDocument/2006/relationships/hyperlink" Target="https://www.linkedin.com/in/jerroldb"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ro_000\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E939BD299748AF81C55B13583338B1"/>
        <w:category>
          <w:name w:val="General"/>
          <w:gallery w:val="placeholder"/>
        </w:category>
        <w:types>
          <w:type w:val="bbPlcHdr"/>
        </w:types>
        <w:behaviors>
          <w:behavior w:val="content"/>
        </w:behaviors>
        <w:guid w:val="{7517A7FD-5338-431D-BED1-717AA90B08CE}"/>
      </w:docPartPr>
      <w:docPartBody>
        <w:p w:rsidR="00691511" w:rsidRDefault="00D26373">
          <w:pPr>
            <w:pStyle w:val="C3E939BD299748AF81C55B13583338B1"/>
          </w:pPr>
          <w:r>
            <w:t>Experience</w:t>
          </w:r>
        </w:p>
      </w:docPartBody>
    </w:docPart>
    <w:docPart>
      <w:docPartPr>
        <w:name w:val="2DEC46C7C035436D9C9B91908920B861"/>
        <w:category>
          <w:name w:val="General"/>
          <w:gallery w:val="placeholder"/>
        </w:category>
        <w:types>
          <w:type w:val="bbPlcHdr"/>
        </w:types>
        <w:behaviors>
          <w:behavior w:val="content"/>
        </w:behaviors>
        <w:guid w:val="{68A8F1B6-4790-4247-BFB9-6212CA0E2443}"/>
      </w:docPartPr>
      <w:docPartBody>
        <w:p w:rsidR="00691511" w:rsidRDefault="00D26373" w:rsidP="00D26373">
          <w:pPr>
            <w:pStyle w:val="2DEC46C7C035436D9C9B91908920B861"/>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73"/>
    <w:rsid w:val="0009264E"/>
    <w:rsid w:val="00691511"/>
    <w:rsid w:val="00721557"/>
    <w:rsid w:val="00D2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3637732FEE459FBDF90F8A7D9A9FA6">
    <w:name w:val="C93637732FEE459FBDF90F8A7D9A9FA6"/>
  </w:style>
  <w:style w:type="paragraph" w:customStyle="1" w:styleId="8FBB8D6C6C0D4FAD89C34649B8ADE3D6">
    <w:name w:val="8FBB8D6C6C0D4FAD89C34649B8ADE3D6"/>
  </w:style>
  <w:style w:type="paragraph" w:customStyle="1" w:styleId="CE5D9B8824984EEA9EB66BE2C1036646">
    <w:name w:val="CE5D9B8824984EEA9EB66BE2C1036646"/>
  </w:style>
  <w:style w:type="paragraph" w:customStyle="1" w:styleId="A6EBB22B84804670B24DEAE491798C37">
    <w:name w:val="A6EBB22B84804670B24DEAE491798C37"/>
  </w:style>
  <w:style w:type="paragraph" w:customStyle="1" w:styleId="8986955B89E24E78B4DF120ED4F9FF1F">
    <w:name w:val="8986955B89E24E78B4DF120ED4F9FF1F"/>
  </w:style>
  <w:style w:type="paragraph" w:customStyle="1" w:styleId="52B3BEBE96F04EA689566B492CBA5692">
    <w:name w:val="52B3BEBE96F04EA689566B492CBA5692"/>
  </w:style>
  <w:style w:type="paragraph" w:customStyle="1" w:styleId="82A6886DBD524177A7172FC6C2EB2062">
    <w:name w:val="82A6886DBD524177A7172FC6C2EB2062"/>
  </w:style>
  <w:style w:type="paragraph" w:customStyle="1" w:styleId="CB0DCA85B8DE461CABB8F8EA32221117">
    <w:name w:val="CB0DCA85B8DE461CABB8F8EA32221117"/>
  </w:style>
  <w:style w:type="paragraph" w:customStyle="1" w:styleId="07E4F55884C548389E242A6FA4BB9CCD">
    <w:name w:val="07E4F55884C548389E242A6FA4BB9CCD"/>
  </w:style>
  <w:style w:type="paragraph" w:customStyle="1" w:styleId="82D180EA9BCF49EA9043EF66FE64878A">
    <w:name w:val="82D180EA9BCF49EA9043EF66FE64878A"/>
  </w:style>
  <w:style w:type="paragraph" w:customStyle="1" w:styleId="9C2195D3EED8465784FED4C75A9F55D0">
    <w:name w:val="9C2195D3EED8465784FED4C75A9F55D0"/>
  </w:style>
  <w:style w:type="paragraph" w:customStyle="1" w:styleId="B72EDF5E65E44463A19EC66B85B29AEA">
    <w:name w:val="B72EDF5E65E44463A19EC66B85B29AEA"/>
  </w:style>
  <w:style w:type="paragraph" w:customStyle="1" w:styleId="8FC06A95553C4BDDB1DECECFE147EDAA">
    <w:name w:val="8FC06A95553C4BDDB1DECECFE147EDAA"/>
  </w:style>
  <w:style w:type="paragraph" w:customStyle="1" w:styleId="355A734D6551435DBBE6775A7B8F28A3">
    <w:name w:val="355A734D6551435DBBE6775A7B8F28A3"/>
  </w:style>
  <w:style w:type="paragraph" w:customStyle="1" w:styleId="73C348012FA34821B5D61776C344A069">
    <w:name w:val="73C348012FA34821B5D61776C344A069"/>
  </w:style>
  <w:style w:type="paragraph" w:customStyle="1" w:styleId="B0268FB4B3AE431CAF4DEDFBB2714C47">
    <w:name w:val="B0268FB4B3AE431CAF4DEDFBB2714C47"/>
  </w:style>
  <w:style w:type="paragraph" w:customStyle="1" w:styleId="FC6698C602124CFEBF46F7A524BDA3EF">
    <w:name w:val="FC6698C602124CFEBF46F7A524BDA3EF"/>
  </w:style>
  <w:style w:type="paragraph" w:customStyle="1" w:styleId="67DEBC6EA4884A10A149B5B19ADAB9F3">
    <w:name w:val="67DEBC6EA4884A10A149B5B19ADAB9F3"/>
  </w:style>
  <w:style w:type="paragraph" w:customStyle="1" w:styleId="B54DDA6558C24438B5428F7214731371">
    <w:name w:val="B54DDA6558C24438B5428F7214731371"/>
  </w:style>
  <w:style w:type="paragraph" w:customStyle="1" w:styleId="1DA464A4C6CB48CE835E711F3E8ED88A">
    <w:name w:val="1DA464A4C6CB48CE835E711F3E8ED88A"/>
  </w:style>
  <w:style w:type="paragraph" w:customStyle="1" w:styleId="F0D946B5EEEA40BE8130DA223224EA7C">
    <w:name w:val="F0D946B5EEEA40BE8130DA223224EA7C"/>
  </w:style>
  <w:style w:type="paragraph" w:customStyle="1" w:styleId="582109985D38480981C2663CE2332315">
    <w:name w:val="582109985D38480981C2663CE2332315"/>
  </w:style>
  <w:style w:type="paragraph" w:customStyle="1" w:styleId="245D476D211145DB9EF37C23A968FD59">
    <w:name w:val="245D476D211145DB9EF37C23A968FD59"/>
  </w:style>
  <w:style w:type="paragraph" w:customStyle="1" w:styleId="4B19D38C5ED34FBB9F20D91C1EC29687">
    <w:name w:val="4B19D38C5ED34FBB9F20D91C1EC29687"/>
  </w:style>
  <w:style w:type="paragraph" w:customStyle="1" w:styleId="C3E939BD299748AF81C55B13583338B1">
    <w:name w:val="C3E939BD299748AF81C55B13583338B1"/>
  </w:style>
  <w:style w:type="paragraph" w:customStyle="1" w:styleId="57AB8055119D4ABD99B97F614E4C14DD">
    <w:name w:val="57AB8055119D4ABD99B97F614E4C14DD"/>
  </w:style>
  <w:style w:type="paragraph" w:customStyle="1" w:styleId="6479A6A450FB47CF85D60AFCF6F2134A">
    <w:name w:val="6479A6A450FB47CF85D60AFCF6F2134A"/>
  </w:style>
  <w:style w:type="paragraph" w:customStyle="1" w:styleId="18EEF12BFBB249388997B9D24C472BC1">
    <w:name w:val="18EEF12BFBB249388997B9D24C472BC1"/>
  </w:style>
  <w:style w:type="paragraph" w:customStyle="1" w:styleId="16AD4AB9409A4AFBAB8D89CE45F43499">
    <w:name w:val="16AD4AB9409A4AFBAB8D89CE45F43499"/>
  </w:style>
  <w:style w:type="paragraph" w:customStyle="1" w:styleId="B8AEABC636444DCFA7F43581C20374CD">
    <w:name w:val="B8AEABC636444DCFA7F43581C20374CD"/>
  </w:style>
  <w:style w:type="paragraph" w:customStyle="1" w:styleId="3E0369E5FCA9497584F88F6C1E1816B3">
    <w:name w:val="3E0369E5FCA9497584F88F6C1E1816B3"/>
  </w:style>
  <w:style w:type="paragraph" w:customStyle="1" w:styleId="68A33499B9C443A5BFCC68BCCA839CC0">
    <w:name w:val="68A33499B9C443A5BFCC68BCCA839CC0"/>
  </w:style>
  <w:style w:type="paragraph" w:customStyle="1" w:styleId="C40A3517268A4F8782949563576E6A27">
    <w:name w:val="C40A3517268A4F8782949563576E6A27"/>
  </w:style>
  <w:style w:type="paragraph" w:customStyle="1" w:styleId="2DEC46C7C035436D9C9B91908920B861">
    <w:name w:val="2DEC46C7C035436D9C9B91908920B861"/>
    <w:rsid w:val="00D26373"/>
  </w:style>
  <w:style w:type="paragraph" w:customStyle="1" w:styleId="D4F49664125D4CBB863F91D013F93227">
    <w:name w:val="D4F49664125D4CBB863F91D013F93227"/>
    <w:rsid w:val="00D263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91E59-83F9-4881-8314-4A3D1B16F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0</TotalTime>
  <Pages>5</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Jerrold</dc:creator>
  <cp:keywords/>
  <cp:lastModifiedBy>Jerrold Baxter</cp:lastModifiedBy>
  <cp:revision>2</cp:revision>
  <dcterms:created xsi:type="dcterms:W3CDTF">2020-01-06T07:42:00Z</dcterms:created>
  <dcterms:modified xsi:type="dcterms:W3CDTF">2020-01-06T07:42:00Z</dcterms:modified>
  <cp:version/>
</cp:coreProperties>
</file>